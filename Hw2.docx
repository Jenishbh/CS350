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0285B" w14:textId="25772878" w:rsidR="00F9444C" w:rsidRDefault="00617999">
      <w:pPr>
        <w:pStyle w:val="NoSpacing"/>
      </w:pPr>
      <w:r>
        <w:t>Jenish Patel</w:t>
      </w:r>
    </w:p>
    <w:p w14:paraId="79391AD9" w14:textId="5504AD86" w:rsidR="00E614DD" w:rsidRDefault="00617999">
      <w:pPr>
        <w:pStyle w:val="NoSpacing"/>
      </w:pPr>
      <w:r>
        <w:t>Prof. Ken</w:t>
      </w:r>
    </w:p>
    <w:p w14:paraId="1EC7F756" w14:textId="634EEB47" w:rsidR="00E614DD" w:rsidRDefault="00617999">
      <w:pPr>
        <w:pStyle w:val="NoSpacing"/>
      </w:pPr>
      <w:r>
        <w:t>CS350</w:t>
      </w:r>
    </w:p>
    <w:p w14:paraId="7868657F" w14:textId="30EB1615" w:rsidR="00E614DD" w:rsidRDefault="00617999">
      <w:pPr>
        <w:pStyle w:val="NoSpacing"/>
      </w:pPr>
      <w:r>
        <w:t>09/15/2020</w:t>
      </w:r>
    </w:p>
    <w:p w14:paraId="580AAF5F" w14:textId="7D40B1A4" w:rsidR="00E614DD" w:rsidRDefault="00617999">
      <w:pPr>
        <w:pStyle w:val="Title"/>
      </w:pPr>
      <w:sdt>
        <w:sdtPr>
          <w:alias w:val="Title:"/>
          <w:tag w:val="Title:"/>
          <w:id w:val="193967114"/>
          <w:placeholder>
            <w:docPart w:val="C4FA0991F3DA494CA5803734852C4426"/>
          </w:placeholder>
          <w:temporary/>
          <w:showingPlcHdr/>
          <w15:appearance w15:val="hidden"/>
        </w:sdtPr>
        <w:sdtEndPr/>
        <w:sdtContent>
          <w:r w:rsidR="00B13D1B">
            <w:t>Title</w:t>
          </w:r>
        </w:sdtContent>
      </w:sdt>
      <w:r w:rsidR="00691EC1">
        <w:t xml:space="preserve">: </w:t>
      </w:r>
      <w:r>
        <w:t>HW2</w:t>
      </w:r>
    </w:p>
    <w:p w14:paraId="4D09E9D3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#include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</w:t>
      </w:r>
      <w:proofErr w:type="spellStart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stdio.h</w:t>
      </w:r>
      <w:proofErr w:type="spell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</w:t>
      </w:r>
    </w:p>
    <w:p w14:paraId="105C3074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#include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</w:t>
      </w:r>
      <w:proofErr w:type="spellStart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string.h</w:t>
      </w:r>
      <w:proofErr w:type="spell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</w:t>
      </w:r>
    </w:p>
    <w:p w14:paraId="3BBB7BBA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student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{</w:t>
      </w:r>
    </w:p>
    <w:p w14:paraId="2286612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1849825D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char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gramEnd"/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16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571AECEB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float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gpa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3EFFE9FC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};</w:t>
      </w:r>
    </w:p>
    <w:p w14:paraId="7AC030A0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typedef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student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STUDENT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3A16604A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getStudent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STUDENT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pstu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0778BB99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 id, name, </w:t>
      </w:r>
      <w:proofErr w:type="spellStart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gpa</w:t>
      </w:r>
      <w:proofErr w:type="spell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:</w:t>
      </w:r>
      <w:r w:rsidRPr="0061799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DC17F59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"%d"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&amp;(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pstu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14:paraId="433F5DF6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"%s"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&amp;(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pstu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14:paraId="71047E08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"%f"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&amp;(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pstu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gpa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14:paraId="5463E6AD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179558BC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printStudent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STUDENT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stu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5779EEA0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"You have entered:</w:t>
      </w:r>
      <w:r w:rsidRPr="0061799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7BC45127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"id: %d</w:t>
      </w:r>
      <w:r w:rsidRPr="0061799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stu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56A4DFD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"name: %s</w:t>
      </w:r>
      <w:r w:rsidRPr="0061799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stu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A3EB076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gpa</w:t>
      </w:r>
      <w:proofErr w:type="spell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: %.1f</w:t>
      </w:r>
      <w:r w:rsidRPr="0061799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stu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gpa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20478A1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6094A98E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copyStudent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STUDENT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original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STUDENT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another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) {</w:t>
      </w:r>
    </w:p>
    <w:p w14:paraId="42398A19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another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original 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3473AEEF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strcpy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original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another 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  <w:proofErr w:type="gramEnd"/>
    </w:p>
    <w:p w14:paraId="550AD619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another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gpa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original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gpa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1BC45DAB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574A21C4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51FE4254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STUDENT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stu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22438076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getStudent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(&amp;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stu</w:t>
      </w:r>
      <w:proofErr w:type="spellEnd"/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  <w:proofErr w:type="gramEnd"/>
    </w:p>
    <w:p w14:paraId="12A3F09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printStudent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stu</w:t>
      </w:r>
      <w:proofErr w:type="spellEnd"/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  <w:proofErr w:type="gramEnd"/>
    </w:p>
    <w:p w14:paraId="36514312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6686D331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STUDENT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newStu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5D60EDD8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copyStudent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&amp;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stu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&amp;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newStu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A9158A6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printStudent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newStu</w:t>
      </w:r>
      <w:proofErr w:type="spellEnd"/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  <w:proofErr w:type="gramEnd"/>
    </w:p>
    <w:p w14:paraId="6502C8B2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36DA4030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1A5C0191" w14:textId="34462E93" w:rsidR="00E614DD" w:rsidRDefault="00617999" w:rsidP="00617999">
      <w:r>
        <w:lastRenderedPageBreak/>
        <w:t xml:space="preserve">Output: </w:t>
      </w:r>
    </w:p>
    <w:p w14:paraId="59784B08" w14:textId="77777777" w:rsidR="00617999" w:rsidRDefault="00617999" w:rsidP="00617999">
      <w:r>
        <w:t xml:space="preserve">Enter id, name, </w:t>
      </w:r>
      <w:proofErr w:type="spellStart"/>
      <w:r>
        <w:t>gpa</w:t>
      </w:r>
      <w:proofErr w:type="spellEnd"/>
      <w:r>
        <w:t>:</w:t>
      </w:r>
    </w:p>
    <w:p w14:paraId="76E34BBE" w14:textId="77777777" w:rsidR="00617999" w:rsidRDefault="00617999" w:rsidP="00617999">
      <w:r>
        <w:t>45</w:t>
      </w:r>
    </w:p>
    <w:p w14:paraId="08DDB010" w14:textId="77777777" w:rsidR="00617999" w:rsidRDefault="00617999" w:rsidP="00617999">
      <w:r>
        <w:t>Jenish</w:t>
      </w:r>
    </w:p>
    <w:p w14:paraId="3BB808FD" w14:textId="77777777" w:rsidR="00617999" w:rsidRDefault="00617999" w:rsidP="00617999">
      <w:r>
        <w:t>3</w:t>
      </w:r>
    </w:p>
    <w:p w14:paraId="1E3DAE13" w14:textId="77777777" w:rsidR="00617999" w:rsidRDefault="00617999" w:rsidP="00617999">
      <w:r>
        <w:t>You have entered:</w:t>
      </w:r>
    </w:p>
    <w:p w14:paraId="3F4BD26A" w14:textId="77777777" w:rsidR="00617999" w:rsidRDefault="00617999" w:rsidP="00617999">
      <w:r>
        <w:t>id: 45</w:t>
      </w:r>
    </w:p>
    <w:p w14:paraId="5AD3F93C" w14:textId="77777777" w:rsidR="00617999" w:rsidRDefault="00617999" w:rsidP="00617999">
      <w:r>
        <w:t>name: Jenish</w:t>
      </w:r>
    </w:p>
    <w:p w14:paraId="03759D17" w14:textId="4641DAE3" w:rsidR="00617999" w:rsidRDefault="00617999" w:rsidP="00617999">
      <w:proofErr w:type="spellStart"/>
      <w:r>
        <w:t>gpa</w:t>
      </w:r>
      <w:proofErr w:type="spellEnd"/>
      <w:r>
        <w:t>: 3.0</w:t>
      </w:r>
    </w:p>
    <w:p w14:paraId="67770FDA" w14:textId="5DA812C8" w:rsidR="00617999" w:rsidRDefault="00617999" w:rsidP="00617999"/>
    <w:p w14:paraId="13E574C6" w14:textId="64BD9BE8" w:rsidR="00617999" w:rsidRDefault="00617999" w:rsidP="00617999"/>
    <w:p w14:paraId="5912F42A" w14:textId="472DC3C7" w:rsidR="00617999" w:rsidRDefault="00617999" w:rsidP="00617999"/>
    <w:p w14:paraId="41BC7EF0" w14:textId="775E8843" w:rsidR="00617999" w:rsidRDefault="00617999" w:rsidP="00617999"/>
    <w:p w14:paraId="009E72B2" w14:textId="59A2CFFC" w:rsidR="00617999" w:rsidRDefault="00617999" w:rsidP="00617999"/>
    <w:p w14:paraId="5611CEAA" w14:textId="04322614" w:rsidR="00617999" w:rsidRDefault="00617999" w:rsidP="00617999"/>
    <w:p w14:paraId="12EB8A56" w14:textId="7126BA24" w:rsidR="00617999" w:rsidRDefault="00617999" w:rsidP="00617999"/>
    <w:p w14:paraId="75BFDA0E" w14:textId="5C1D4957" w:rsidR="00617999" w:rsidRDefault="00617999" w:rsidP="00617999"/>
    <w:p w14:paraId="6A936AFD" w14:textId="347C6AB1" w:rsidR="00617999" w:rsidRDefault="00617999" w:rsidP="00617999"/>
    <w:p w14:paraId="2415C8AB" w14:textId="72BFFCB8" w:rsidR="00617999" w:rsidRDefault="00617999" w:rsidP="00617999"/>
    <w:p w14:paraId="4A4F0C50" w14:textId="55984170" w:rsidR="00617999" w:rsidRDefault="00617999" w:rsidP="00617999"/>
    <w:p w14:paraId="4D134080" w14:textId="769E4E08" w:rsidR="00617999" w:rsidRDefault="00617999" w:rsidP="00617999"/>
    <w:p w14:paraId="32247973" w14:textId="3C540406" w:rsidR="00617999" w:rsidRDefault="00617999" w:rsidP="00617999"/>
    <w:p w14:paraId="7E2B2C73" w14:textId="5955228D" w:rsidR="00617999" w:rsidRDefault="00617999" w:rsidP="00617999"/>
    <w:p w14:paraId="321B4EEB" w14:textId="5CAF6316" w:rsidR="00617999" w:rsidRDefault="00617999" w:rsidP="00617999"/>
    <w:p w14:paraId="6B69B721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#include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</w:t>
      </w:r>
      <w:proofErr w:type="spellStart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stdio.h</w:t>
      </w:r>
      <w:proofErr w:type="spell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</w:t>
      </w:r>
    </w:p>
    <w:p w14:paraId="51A3536A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#include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</w:t>
      </w:r>
      <w:proofErr w:type="spellStart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stdlib.h</w:t>
      </w:r>
      <w:proofErr w:type="spell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</w:t>
      </w:r>
    </w:p>
    <w:p w14:paraId="01C3EF0A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#include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</w:t>
      </w:r>
      <w:proofErr w:type="spellStart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time.h</w:t>
      </w:r>
      <w:proofErr w:type="spell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</w:t>
      </w:r>
    </w:p>
    <w:p w14:paraId="54B60AD4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#define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 N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</w:p>
    <w:p w14:paraId="66CA49B2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 fill in the list with random numbers from 0 to 99</w:t>
      </w:r>
    </w:p>
    <w:p w14:paraId="797A2AF8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getData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5ECF6F37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&lt;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 {</w:t>
      </w:r>
    </w:p>
    <w:p w14:paraId="56EA8C63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= </w:t>
      </w:r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rand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%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7F18920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6CA6C4C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54D7BC9D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 print the entire list</w:t>
      </w:r>
    </w:p>
    <w:p w14:paraId="736BC76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printData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08CD714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&lt;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 {</w:t>
      </w:r>
    </w:p>
    <w:p w14:paraId="4C7F160B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"%d</w:t>
      </w:r>
      <w:r w:rsidRPr="0061799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]);</w:t>
      </w:r>
    </w:p>
    <w:p w14:paraId="427D83C1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64346232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1799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  <w:proofErr w:type="gramEnd"/>
    </w:p>
    <w:p w14:paraId="48A80542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70DEA0CC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 find the maximum value in the list</w:t>
      </w:r>
    </w:p>
    <w:p w14:paraId="27CB9A90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findMax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48F541E1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max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gramEnd"/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03ED3E17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&lt;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 {</w:t>
      </w:r>
    </w:p>
    <w:p w14:paraId="3F73BAAB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&gt;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max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55CD0271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max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  <w:proofErr w:type="gramEnd"/>
    </w:p>
    <w:p w14:paraId="34E39E77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1B4306E9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756CDDA7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max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6C8034AB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0D717EA2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 find the index of the target in the list</w:t>
      </w:r>
    </w:p>
    <w:p w14:paraId="5613BFBA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search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target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4EAF2939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&lt;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 {</w:t>
      </w:r>
    </w:p>
    <w:p w14:paraId="30CD43B4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==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target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4DAB1B9E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 found</w:t>
      </w:r>
    </w:p>
    <w:p w14:paraId="384F6453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58C89B84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23030F37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-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 not found</w:t>
      </w:r>
    </w:p>
    <w:p w14:paraId="476B78E9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010A6AE0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 reverse the list</w:t>
      </w:r>
    </w:p>
    <w:p w14:paraId="07B2B9E4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reverse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6E92213D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77121C74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&lt;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/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 {</w:t>
      </w:r>
    </w:p>
    <w:p w14:paraId="0CDA76F8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  <w:proofErr w:type="gramEnd"/>
    </w:p>
    <w:p w14:paraId="3412C011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= </w:t>
      </w: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-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-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4E5F19F3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-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-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=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1736DF3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>}</w:t>
      </w:r>
    </w:p>
    <w:p w14:paraId="344DC19E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2609A909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 sort the list</w:t>
      </w:r>
    </w:p>
    <w:p w14:paraId="5BA6818E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sort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1DC502C6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2A0825C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&lt;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-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 {</w:t>
      </w:r>
    </w:p>
    <w:p w14:paraId="159DC71E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&lt;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-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-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 {</w:t>
      </w:r>
    </w:p>
    <w:p w14:paraId="60EC877D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&gt;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 {</w:t>
      </w:r>
    </w:p>
    <w:p w14:paraId="6D16AC16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  <w:proofErr w:type="gramEnd"/>
    </w:p>
    <w:p w14:paraId="19D4B47E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=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  <w:proofErr w:type="gramEnd"/>
    </w:p>
    <w:p w14:paraId="101CF9DA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= </w:t>
      </w: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42A9DCE3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098BCF41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539A9B79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6D4B46E6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7BEBCC81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removeNegative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201160E2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55BE86DB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gramStart"/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094867B6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==-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39BF7707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{</w:t>
      </w:r>
    </w:p>
    <w:p w14:paraId="01460D1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]=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  <w:proofErr w:type="gramEnd"/>
    </w:p>
    <w:p w14:paraId="77708151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-;</w:t>
      </w:r>
      <w:proofErr w:type="gramEnd"/>
    </w:p>
    <w:p w14:paraId="321E0474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gramStart"/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449D971A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}</w:t>
      </w:r>
    </w:p>
    <w:p w14:paraId="6CBAACCA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</w:p>
    <w:p w14:paraId="5083B43F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&lt;-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67A6C042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{</w:t>
      </w:r>
    </w:p>
    <w:p w14:paraId="032A88FC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]=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  <w:proofErr w:type="gramEnd"/>
    </w:p>
    <w:p w14:paraId="11D5D95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-;</w:t>
      </w:r>
      <w:proofErr w:type="gramEnd"/>
    </w:p>
    <w:p w14:paraId="53FF44AF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}</w:t>
      </w:r>
    </w:p>
    <w:p w14:paraId="02FABDE7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</w:t>
      </w:r>
    </w:p>
    <w:p w14:paraId="6853EF9A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 </w:t>
      </w:r>
    </w:p>
    <w:p w14:paraId="771BD8FC" w14:textId="77777777" w:rsidR="00617999" w:rsidRPr="00617999" w:rsidRDefault="00617999" w:rsidP="00617999">
      <w:pPr>
        <w:shd w:val="clear" w:color="auto" w:fill="1E1E1E"/>
        <w:suppressAutoHyphens w:val="0"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2603DED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413462AC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</w:t>
      </w:r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  <w:proofErr w:type="gramEnd"/>
    </w:p>
    <w:p w14:paraId="11BA357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srand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time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14:paraId="2FA1933C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 fill the list</w:t>
      </w:r>
    </w:p>
    <w:p w14:paraId="649A3472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getData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0ADAD67B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printData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0862D0BA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 find the max in the list</w:t>
      </w:r>
    </w:p>
    <w:p w14:paraId="51EE313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max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findMax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9E29C97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"the maximum value is %d</w:t>
      </w:r>
      <w:r w:rsidRPr="0061799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max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59E1AA2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"the index of the max value is %d</w:t>
      </w:r>
      <w:r w:rsidRPr="0061799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search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max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14:paraId="5D708128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 reverse the list</w:t>
      </w:r>
    </w:p>
    <w:p w14:paraId="4017C03C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lastRenderedPageBreak/>
        <w:t>reverse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A369C6E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printData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C1C119C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 sort the list</w:t>
      </w:r>
    </w:p>
    <w:p w14:paraId="6BDC6BDB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sort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022296C4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printData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03FE8764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69CC4EC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removeNegative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proofErr w:type="spellStart"/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sizeof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14:paraId="573B680B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printData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1D13422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06DD383F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12593481" w14:textId="1CF91E5E" w:rsidR="00617999" w:rsidRDefault="00617999" w:rsidP="00617999"/>
    <w:p w14:paraId="1C0EC13C" w14:textId="435D2A8A" w:rsidR="00617999" w:rsidRDefault="00617999" w:rsidP="00617999">
      <w:r>
        <w:t>Output:</w:t>
      </w:r>
    </w:p>
    <w:p w14:paraId="0860A095" w14:textId="77777777" w:rsidR="00617999" w:rsidRDefault="00617999" w:rsidP="00617999">
      <w:r>
        <w:t>54      0       33      20      22      76      84      73      63      84</w:t>
      </w:r>
    </w:p>
    <w:p w14:paraId="7DFD3371" w14:textId="77777777" w:rsidR="00617999" w:rsidRDefault="00617999" w:rsidP="00617999">
      <w:r>
        <w:t>the maximum value is 84</w:t>
      </w:r>
    </w:p>
    <w:p w14:paraId="75AB628B" w14:textId="77777777" w:rsidR="00617999" w:rsidRDefault="00617999" w:rsidP="00617999">
      <w:r>
        <w:t>the index of the max value is 6</w:t>
      </w:r>
    </w:p>
    <w:p w14:paraId="4AF06F4C" w14:textId="77777777" w:rsidR="00617999" w:rsidRDefault="00617999" w:rsidP="00617999">
      <w:r>
        <w:t>84      63      73      84      76      22      20      33      0       54</w:t>
      </w:r>
    </w:p>
    <w:p w14:paraId="6835C985" w14:textId="3718CD6A" w:rsidR="00617999" w:rsidRDefault="00617999" w:rsidP="00617999">
      <w:r>
        <w:t>0       20      22      33      54      63      73      76      84      84</w:t>
      </w:r>
    </w:p>
    <w:p w14:paraId="4D8D289C" w14:textId="3B5BBEFD" w:rsidR="00617999" w:rsidRDefault="00617999" w:rsidP="00617999"/>
    <w:p w14:paraId="49BAD357" w14:textId="1F4A8BDF" w:rsidR="00617999" w:rsidRDefault="00617999" w:rsidP="00617999"/>
    <w:p w14:paraId="09E4A6A2" w14:textId="23D9464E" w:rsidR="00617999" w:rsidRDefault="00617999" w:rsidP="00617999"/>
    <w:p w14:paraId="616AF3AD" w14:textId="5F132FC7" w:rsidR="00617999" w:rsidRDefault="00617999" w:rsidP="00617999"/>
    <w:p w14:paraId="7E1CCFC3" w14:textId="325B7050" w:rsidR="00617999" w:rsidRDefault="00617999" w:rsidP="00617999"/>
    <w:p w14:paraId="78F08C4B" w14:textId="3F431447" w:rsidR="00617999" w:rsidRDefault="00617999" w:rsidP="00617999"/>
    <w:p w14:paraId="0B6DCB87" w14:textId="0E25A475" w:rsidR="00617999" w:rsidRDefault="00617999" w:rsidP="00617999"/>
    <w:p w14:paraId="5522C8A3" w14:textId="3277EE88" w:rsidR="00617999" w:rsidRDefault="00617999" w:rsidP="00617999"/>
    <w:p w14:paraId="3E069EAA" w14:textId="1F01AFA2" w:rsidR="00617999" w:rsidRDefault="00617999" w:rsidP="00617999"/>
    <w:p w14:paraId="1EBBA575" w14:textId="1FC7378C" w:rsidR="00617999" w:rsidRDefault="00617999" w:rsidP="00617999"/>
    <w:p w14:paraId="38AAB89F" w14:textId="08797F89" w:rsidR="00617999" w:rsidRDefault="00617999" w:rsidP="00617999"/>
    <w:p w14:paraId="0305DD92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lastRenderedPageBreak/>
        <w:t>#include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</w:t>
      </w:r>
      <w:proofErr w:type="spellStart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stdio.h</w:t>
      </w:r>
      <w:proofErr w:type="spell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</w:t>
      </w:r>
    </w:p>
    <w:p w14:paraId="1311E011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#include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</w:t>
      </w:r>
      <w:proofErr w:type="spellStart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stdlib.h</w:t>
      </w:r>
      <w:proofErr w:type="spell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</w:t>
      </w:r>
    </w:p>
    <w:p w14:paraId="2FCD9E3B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#include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</w:t>
      </w:r>
      <w:proofErr w:type="spellStart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time.h</w:t>
      </w:r>
      <w:proofErr w:type="spell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</w:t>
      </w:r>
    </w:p>
    <w:p w14:paraId="7E3C14CC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#define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 N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</w:p>
    <w:p w14:paraId="61F6CE5E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 fill in the list with random numbers from 0 to 99</w:t>
      </w:r>
    </w:p>
    <w:p w14:paraId="5457DA84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getData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4966E92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&lt;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 {</w:t>
      </w:r>
    </w:p>
    <w:p w14:paraId="0C0B1F90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= </w:t>
      </w:r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rand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%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1C6991A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5AEC405A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346DA898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DE9984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 print the entire list</w:t>
      </w:r>
    </w:p>
    <w:p w14:paraId="35839317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printData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13AEB54C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&lt;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 {</w:t>
      </w:r>
    </w:p>
    <w:p w14:paraId="306DD337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"%d</w:t>
      </w:r>
      <w:r w:rsidRPr="0061799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]);</w:t>
      </w:r>
    </w:p>
    <w:p w14:paraId="004CBE13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1B249142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1799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  <w:proofErr w:type="gramEnd"/>
    </w:p>
    <w:p w14:paraId="64E546D9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4ADBF20F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2E2139F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 a simple function for comparing two integers</w:t>
      </w:r>
    </w:p>
    <w:p w14:paraId="6617A35C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3E2F024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compare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*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*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24236840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 *</w:t>
      </w:r>
      <w:proofErr w:type="gram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*)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- *(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*)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);</w:t>
      </w:r>
    </w:p>
    <w:p w14:paraId="7D632A8D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6064521D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3AF1C26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 rotate the list by x elements</w:t>
      </w:r>
    </w:p>
    <w:p w14:paraId="6FD789B6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ACAF5E4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rotate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1747FF87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&lt;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 {</w:t>
      </w:r>
    </w:p>
    <w:p w14:paraId="40228D66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-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0897541B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-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&gt;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--) {</w:t>
      </w:r>
    </w:p>
    <w:p w14:paraId="30823F50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=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  <w:proofErr w:type="gramEnd"/>
    </w:p>
    <w:p w14:paraId="0FC3C00D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63AB59FC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gramEnd"/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=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FA7F948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2A1305BE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6D0018C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64D82230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2A46C78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 merge two sorted lists</w:t>
      </w:r>
    </w:p>
    <w:p w14:paraId="08E21A0E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50E321F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 </w:t>
      </w:r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merge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list2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size2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6CA5C173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2DFB5216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list3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(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*) </w:t>
      </w:r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malloc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sizeof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* (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+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size2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  <w:proofErr w:type="gramEnd"/>
    </w:p>
    <w:p w14:paraId="1D88F2D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gramStart"/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29D88AE1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while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&lt;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&amp;&amp;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&lt;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size2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7354A7BC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lastRenderedPageBreak/>
        <w:t>if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&lt;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list2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 {</w:t>
      </w:r>
    </w:p>
    <w:p w14:paraId="11B3DAE0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list3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++] =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</w:t>
      </w:r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  <w:proofErr w:type="gramEnd"/>
    </w:p>
    <w:p w14:paraId="3BE0755A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 </w:t>
      </w: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{</w:t>
      </w:r>
    </w:p>
    <w:p w14:paraId="2D02DD7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list3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++] =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list2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</w:t>
      </w:r>
      <w:proofErr w:type="spellEnd"/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  <w:proofErr w:type="gramEnd"/>
    </w:p>
    <w:p w14:paraId="61F68A39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4A2199CD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0616394C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while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&lt;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1DA0DAB3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list3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++] =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</w:t>
      </w:r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  <w:proofErr w:type="gramEnd"/>
    </w:p>
    <w:p w14:paraId="3EF2C072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01CDB0D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while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&lt;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size2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4B057F92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list3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++] =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list2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</w:t>
      </w:r>
      <w:proofErr w:type="spellEnd"/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  <w:proofErr w:type="gramEnd"/>
    </w:p>
    <w:p w14:paraId="2CFBD39E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53F21B21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list3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0A07ACD0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637D69A6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D4AE716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shuffle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</w:p>
    <w:p w14:paraId="1D901268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*</w:t>
      </w: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3B1EEA56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*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2C10B4D1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17F58C0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2096A57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7E41733A" w14:textId="77777777" w:rsidR="00617999" w:rsidRPr="00617999" w:rsidRDefault="00617999" w:rsidP="00617999">
      <w:pPr>
        <w:shd w:val="clear" w:color="auto" w:fill="1E1E1E"/>
        <w:suppressAutoHyphens w:val="0"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FEE804B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6BBC7969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</w:t>
      </w:r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  <w:proofErr w:type="gramEnd"/>
    </w:p>
    <w:p w14:paraId="388AABE1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AF09E98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srand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time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14:paraId="3C010E7A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F952F52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 fill the list</w:t>
      </w:r>
    </w:p>
    <w:p w14:paraId="69451DD3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B961AF8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getData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8956479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63C61A1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printData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157A3801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CC34207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 rotate the list 2 times</w:t>
      </w:r>
    </w:p>
    <w:p w14:paraId="39C8BAD8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4B4C210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rotate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0585D89A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AD337ED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printData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141570D8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596B7C2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 create two lists</w:t>
      </w:r>
    </w:p>
    <w:p w14:paraId="5214442C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E883CC0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  <w:proofErr w:type="gramEnd"/>
    </w:p>
    <w:p w14:paraId="7B8F79BF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A3E9916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list2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</w:t>
      </w:r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  <w:proofErr w:type="gramEnd"/>
    </w:p>
    <w:p w14:paraId="5E83AED7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CD763BD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 fill the lists</w:t>
      </w:r>
    </w:p>
    <w:p w14:paraId="6E1A509B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2932966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getData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2A7CE7F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AA9D0EE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qsort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proofErr w:type="spellStart"/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sizeof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), </w:t>
      </w:r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compare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FC10F6E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C79C80C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printData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16FC7371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DE56BEC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getData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list2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156A2D94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5634F86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qsort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list2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proofErr w:type="spellStart"/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sizeof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), </w:t>
      </w:r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compare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DEE8977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31C8680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printData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list2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860C879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3F79A0F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 merge list1 and list2 into list3</w:t>
      </w:r>
    </w:p>
    <w:p w14:paraId="6CDDEB97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8A3FE43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list3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merge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list2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65E144C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23D9E2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printData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list3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50E8D8EB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FD6834B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shuffle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proofErr w:type="spellStart"/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sizeof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14:paraId="33779882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printData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list1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0E2278EA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B8559A3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25CC97A3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4E1FE64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5F8BFD15" w14:textId="20D7B55C" w:rsidR="00617999" w:rsidRDefault="00617999" w:rsidP="00617999"/>
    <w:p w14:paraId="0E554A7D" w14:textId="0233D305" w:rsidR="00617999" w:rsidRDefault="00617999" w:rsidP="00617999">
      <w:r>
        <w:t>Output:</w:t>
      </w:r>
    </w:p>
    <w:p w14:paraId="1555EF73" w14:textId="77777777" w:rsidR="00617999" w:rsidRDefault="00617999" w:rsidP="00617999">
      <w:r>
        <w:t>15      14      58      1       46      60      35      58      99      12</w:t>
      </w:r>
    </w:p>
    <w:p w14:paraId="1CCFCE2B" w14:textId="77777777" w:rsidR="00617999" w:rsidRDefault="00617999" w:rsidP="00617999">
      <w:r>
        <w:t>99      12      15      14      58      1       46      60      35      58</w:t>
      </w:r>
    </w:p>
    <w:p w14:paraId="6B2514B8" w14:textId="77777777" w:rsidR="00617999" w:rsidRDefault="00617999" w:rsidP="00617999">
      <w:r>
        <w:t>0       23      50      65      77</w:t>
      </w:r>
    </w:p>
    <w:p w14:paraId="0898D387" w14:textId="77777777" w:rsidR="00617999" w:rsidRDefault="00617999" w:rsidP="00617999">
      <w:r>
        <w:t>23      38      71      78      93      98</w:t>
      </w:r>
    </w:p>
    <w:p w14:paraId="69F79F1B" w14:textId="77777777" w:rsidR="00617999" w:rsidRDefault="00617999" w:rsidP="00617999">
      <w:r>
        <w:t>0       23      23      38      50      65      71      77      78      93      98</w:t>
      </w:r>
    </w:p>
    <w:p w14:paraId="19330E02" w14:textId="1D0C154F" w:rsidR="00617999" w:rsidRDefault="00617999" w:rsidP="00617999">
      <w:r>
        <w:t>0       23      50      65      77</w:t>
      </w:r>
    </w:p>
    <w:p w14:paraId="739A2926" w14:textId="7C299282" w:rsidR="00617999" w:rsidRDefault="00617999" w:rsidP="00617999"/>
    <w:p w14:paraId="61E6813B" w14:textId="62F8A5F3" w:rsidR="00617999" w:rsidRDefault="00617999" w:rsidP="00617999"/>
    <w:p w14:paraId="4325ECD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lastRenderedPageBreak/>
        <w:t>#include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</w:t>
      </w:r>
      <w:proofErr w:type="spellStart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stdio.h</w:t>
      </w:r>
      <w:proofErr w:type="spell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</w:t>
      </w:r>
    </w:p>
    <w:p w14:paraId="20FB8D22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D621E73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#include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</w:t>
      </w:r>
      <w:proofErr w:type="spellStart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string.h</w:t>
      </w:r>
      <w:proofErr w:type="spell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</w:t>
      </w:r>
    </w:p>
    <w:p w14:paraId="68371E7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59851F0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#include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</w:t>
      </w:r>
      <w:proofErr w:type="spellStart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stdlib.h</w:t>
      </w:r>
      <w:proofErr w:type="spell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</w:t>
      </w:r>
    </w:p>
    <w:p w14:paraId="5F8C1916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CAB43FA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Book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 struct Book</w:t>
      </w:r>
    </w:p>
    <w:p w14:paraId="715B7F4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E2E75C6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37690293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2948C7B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char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author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gramEnd"/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32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27DE24AD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031BA19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char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gramEnd"/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32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5EBCFBDD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31742A0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char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publisher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gramEnd"/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32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7E63B8D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2B6B2DF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year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45F8F9A4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B8DE03E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char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ISBN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gramEnd"/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15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0CE0984C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F3F5322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};</w:t>
      </w:r>
    </w:p>
    <w:p w14:paraId="5B6509AE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E31393E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readBookRecord</w:t>
      </w:r>
      <w:proofErr w:type="spellEnd"/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) function</w:t>
      </w:r>
    </w:p>
    <w:p w14:paraId="516DE1FA" w14:textId="77777777" w:rsidR="00617999" w:rsidRPr="00617999" w:rsidRDefault="00617999" w:rsidP="00617999">
      <w:pPr>
        <w:shd w:val="clear" w:color="auto" w:fill="1E1E1E"/>
        <w:suppressAutoHyphens w:val="0"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br/>
      </w:r>
    </w:p>
    <w:p w14:paraId="7F83279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65927151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E1229BC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59D7EE0F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BD48A58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Book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book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33CC2417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9916331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</w:p>
    <w:p w14:paraId="19972AAA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strcpy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book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author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"Jenish"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574C89C2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strcpy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book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Empirial</w:t>
      </w:r>
      <w:proofErr w:type="spell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square"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E4DB4B0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strcpy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book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publisher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Newyorkbooks</w:t>
      </w:r>
      <w:proofErr w:type="spell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76199C46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book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year</w:t>
      </w:r>
      <w:proofErr w:type="spellEnd"/>
      <w:proofErr w:type="gram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2014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4F8D2F8D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strcpy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book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ISBN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"98563247"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76661374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"Book Record</w:t>
      </w:r>
      <w:r w:rsidRPr="0061799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505442C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"Book Author: %s</w:t>
      </w:r>
      <w:r w:rsidRPr="0061799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book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author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76152FB6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"Book Title: %s</w:t>
      </w:r>
      <w:r w:rsidRPr="0061799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book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5D45041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"Book Publisher: %s</w:t>
      </w:r>
      <w:r w:rsidRPr="0061799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book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publisher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5D17A042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"Book Publishing Year: %d</w:t>
      </w:r>
      <w:r w:rsidRPr="0061799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book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year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E6BEB3A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"Book ISBN: %s</w:t>
      </w:r>
      <w:r w:rsidRPr="0061799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book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ISBN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D2BF573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A740D79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>}</w:t>
      </w:r>
    </w:p>
    <w:p w14:paraId="3135CCD9" w14:textId="77777777" w:rsidR="00617999" w:rsidRPr="00617999" w:rsidRDefault="00617999" w:rsidP="00617999">
      <w:pPr>
        <w:shd w:val="clear" w:color="auto" w:fill="1E1E1E"/>
        <w:suppressAutoHyphens w:val="0"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9E2C9CA" w14:textId="784DB4D2" w:rsidR="00617999" w:rsidRDefault="00617999" w:rsidP="00617999"/>
    <w:p w14:paraId="581ECA6F" w14:textId="7A979BC0" w:rsidR="00617999" w:rsidRDefault="00617999" w:rsidP="00617999">
      <w:r>
        <w:t>Output:</w:t>
      </w:r>
    </w:p>
    <w:p w14:paraId="3A3A6F37" w14:textId="77777777" w:rsidR="00617999" w:rsidRDefault="00617999" w:rsidP="00617999"/>
    <w:p w14:paraId="6EC96C3E" w14:textId="77777777" w:rsidR="00617999" w:rsidRDefault="00617999" w:rsidP="00617999">
      <w:r>
        <w:t>Book Record</w:t>
      </w:r>
    </w:p>
    <w:p w14:paraId="404A6981" w14:textId="77777777" w:rsidR="00617999" w:rsidRDefault="00617999" w:rsidP="00617999">
      <w:r>
        <w:t>Book Author: Jenish</w:t>
      </w:r>
    </w:p>
    <w:p w14:paraId="01BE51C2" w14:textId="77777777" w:rsidR="00617999" w:rsidRDefault="00617999" w:rsidP="00617999">
      <w:r>
        <w:t xml:space="preserve">Book Title: </w:t>
      </w:r>
      <w:proofErr w:type="spellStart"/>
      <w:r>
        <w:t>Empirial</w:t>
      </w:r>
      <w:proofErr w:type="spellEnd"/>
      <w:r>
        <w:t xml:space="preserve"> square</w:t>
      </w:r>
    </w:p>
    <w:p w14:paraId="7D53356C" w14:textId="77777777" w:rsidR="00617999" w:rsidRDefault="00617999" w:rsidP="00617999">
      <w:r>
        <w:t xml:space="preserve">Book Publisher: </w:t>
      </w:r>
      <w:proofErr w:type="spellStart"/>
      <w:r>
        <w:t>Newyorkbooks</w:t>
      </w:r>
      <w:proofErr w:type="spellEnd"/>
    </w:p>
    <w:p w14:paraId="7C35680B" w14:textId="77777777" w:rsidR="00617999" w:rsidRDefault="00617999" w:rsidP="00617999">
      <w:r>
        <w:t>Book Publishing Year: 2014</w:t>
      </w:r>
    </w:p>
    <w:p w14:paraId="253F1DDF" w14:textId="2800A96E" w:rsidR="00617999" w:rsidRDefault="00617999" w:rsidP="00617999">
      <w:r>
        <w:t>Book ISBN: 98563247</w:t>
      </w:r>
    </w:p>
    <w:p w14:paraId="3C70B362" w14:textId="4A9E88F3" w:rsidR="00617999" w:rsidRDefault="00617999" w:rsidP="00617999"/>
    <w:p w14:paraId="3EF89DA8" w14:textId="62C50587" w:rsidR="00617999" w:rsidRDefault="00617999" w:rsidP="00617999"/>
    <w:p w14:paraId="3B720188" w14:textId="1FB1910E" w:rsidR="00617999" w:rsidRDefault="00617999" w:rsidP="00617999"/>
    <w:p w14:paraId="7A1686F8" w14:textId="4D44E3D6" w:rsidR="00617999" w:rsidRDefault="00617999" w:rsidP="00617999"/>
    <w:p w14:paraId="66E55970" w14:textId="07A50F95" w:rsidR="00617999" w:rsidRDefault="00617999" w:rsidP="00617999"/>
    <w:p w14:paraId="62537E33" w14:textId="381D57C6" w:rsidR="00617999" w:rsidRDefault="00617999" w:rsidP="00617999"/>
    <w:p w14:paraId="58BD1A53" w14:textId="69A7C25C" w:rsidR="00617999" w:rsidRDefault="00617999" w:rsidP="00617999"/>
    <w:p w14:paraId="63D825F3" w14:textId="7634D602" w:rsidR="00617999" w:rsidRDefault="00617999" w:rsidP="00617999"/>
    <w:p w14:paraId="6402F8CB" w14:textId="610F7D81" w:rsidR="00617999" w:rsidRDefault="00617999" w:rsidP="00617999"/>
    <w:p w14:paraId="2A4E9E13" w14:textId="2512FB12" w:rsidR="00617999" w:rsidRDefault="00617999" w:rsidP="00617999"/>
    <w:p w14:paraId="6436B5E8" w14:textId="21ED735A" w:rsidR="00617999" w:rsidRDefault="00617999" w:rsidP="00617999"/>
    <w:p w14:paraId="2D6F1704" w14:textId="19D2CDB2" w:rsidR="00617999" w:rsidRDefault="00617999" w:rsidP="00617999"/>
    <w:p w14:paraId="4729E5F4" w14:textId="2D6795A3" w:rsidR="00617999" w:rsidRDefault="00617999" w:rsidP="00617999"/>
    <w:p w14:paraId="7AD15519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lastRenderedPageBreak/>
        <w:t>#include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&lt;stdio.h&gt;</w:t>
      </w:r>
    </w:p>
    <w:p w14:paraId="4BBA942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FD23737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locator</w:t>
      </w:r>
    </w:p>
    <w:p w14:paraId="4E9D28C6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7E320E11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char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Landlord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gramEnd"/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50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61528FB8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char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Address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gramEnd"/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37607543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Bedrooms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0A7F6901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float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Price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54EC00C9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};</w:t>
      </w:r>
    </w:p>
    <w:p w14:paraId="7CE70C69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6D41FD7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typedef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locator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Locator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52D6532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3409CB2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insert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Locator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loc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</w:p>
    <w:p w14:paraId="60C7FB81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"Please </w:t>
      </w:r>
      <w:proofErr w:type="spellStart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Entr</w:t>
      </w:r>
      <w:proofErr w:type="spell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Landlord Name: 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73086F76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"%s"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(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loc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Landlord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14:paraId="25A8EC6B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"Please </w:t>
      </w:r>
      <w:proofErr w:type="spellStart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Entr</w:t>
      </w:r>
      <w:proofErr w:type="spell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Address: 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5C8283BC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"%s"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(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loc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Address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14:paraId="1604AC59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"Please Enter count of the Bedroom: 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C549F22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"%d"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&amp;(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loc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Bedrooms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14:paraId="6569BC28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"Please Enter The Price: 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4643E73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</w:t>
      </w:r>
      <w:proofErr w:type="spellStart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lf</w:t>
      </w:r>
      <w:proofErr w:type="spell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&amp;(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loc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Price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14:paraId="34BC752E" w14:textId="77777777" w:rsidR="00617999" w:rsidRPr="00617999" w:rsidRDefault="00617999" w:rsidP="00617999">
      <w:pPr>
        <w:shd w:val="clear" w:color="auto" w:fill="1E1E1E"/>
        <w:suppressAutoHyphens w:val="0"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br/>
      </w:r>
    </w:p>
    <w:p w14:paraId="3CE8306A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32963005" w14:textId="77777777" w:rsidR="00617999" w:rsidRPr="00617999" w:rsidRDefault="00617999" w:rsidP="00617999">
      <w:pPr>
        <w:shd w:val="clear" w:color="auto" w:fill="1E1E1E"/>
        <w:suppressAutoHyphens w:val="0"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br/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br/>
      </w:r>
    </w:p>
    <w:p w14:paraId="46BCFDAB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Locator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{</w:t>
      </w:r>
    </w:p>
    <w:p w14:paraId="5B5C586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0B7FB47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"You have entered:</w:t>
      </w:r>
      <w:r w:rsidRPr="0061799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D2F8B71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"Name of the Landlord is: %s</w:t>
      </w:r>
      <w:r w:rsidRPr="0061799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Landlord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14052DD2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"Address of the plot: %s</w:t>
      </w:r>
      <w:r w:rsidRPr="0061799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Address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5BB8002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"Here is the count of the bedroom: 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Bedrooms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52A9D17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"Price of Plot : %</w:t>
      </w:r>
      <w:proofErr w:type="spellStart"/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lf</w:t>
      </w:r>
      <w:proofErr w:type="spellEnd"/>
      <w:r w:rsidRPr="0061799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61799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proofErr w:type="spell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Price</w:t>
      </w:r>
      <w:proofErr w:type="spell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ED93AB4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1EAE0E8E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</w:p>
    <w:p w14:paraId="167122E6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61799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Locator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0D5485B5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insert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(&amp;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  <w:proofErr w:type="gramEnd"/>
    </w:p>
    <w:p w14:paraId="7E9A3469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61799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61799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proofErr w:type="gramStart"/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  <w:proofErr w:type="gramEnd"/>
    </w:p>
    <w:p w14:paraId="7CD9A12B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61799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gramStart"/>
      <w:r w:rsidRPr="0061799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proofErr w:type="gramEnd"/>
    </w:p>
    <w:p w14:paraId="4408E6BB" w14:textId="77777777" w:rsidR="00617999" w:rsidRPr="00617999" w:rsidRDefault="00617999" w:rsidP="00617999">
      <w:pPr>
        <w:shd w:val="clear" w:color="auto" w:fill="1E1E1E"/>
        <w:suppressAutoHyphens w:val="0"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488745E" w14:textId="77777777" w:rsidR="00617999" w:rsidRPr="00617999" w:rsidRDefault="00617999" w:rsidP="00617999">
      <w:pPr>
        <w:shd w:val="clear" w:color="auto" w:fill="1E1E1E"/>
        <w:suppressAutoHyphens w:val="0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21E50B39" w14:textId="77777777" w:rsidR="00617999" w:rsidRPr="00617999" w:rsidRDefault="00617999" w:rsidP="00617999">
      <w:pPr>
        <w:shd w:val="clear" w:color="auto" w:fill="1E1E1E"/>
        <w:suppressAutoHyphens w:val="0"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br/>
      </w:r>
      <w:r w:rsidRPr="0061799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br/>
      </w:r>
    </w:p>
    <w:p w14:paraId="79E45971" w14:textId="013650A6" w:rsidR="00617999" w:rsidRDefault="00617999" w:rsidP="00617999">
      <w:pPr>
        <w:ind w:firstLine="0"/>
      </w:pPr>
      <w:r>
        <w:t xml:space="preserve">Output: </w:t>
      </w:r>
    </w:p>
    <w:p w14:paraId="28EE1DD6" w14:textId="77777777" w:rsidR="00617999" w:rsidRDefault="00617999" w:rsidP="00617999">
      <w:pPr>
        <w:ind w:firstLine="0"/>
      </w:pPr>
      <w:r>
        <w:t xml:space="preserve">Please </w:t>
      </w:r>
      <w:proofErr w:type="spellStart"/>
      <w:r>
        <w:t>Entr</w:t>
      </w:r>
      <w:proofErr w:type="spellEnd"/>
      <w:r>
        <w:t xml:space="preserve"> Landlord Name: Jenish</w:t>
      </w:r>
    </w:p>
    <w:p w14:paraId="51FB51AA" w14:textId="77777777" w:rsidR="00617999" w:rsidRDefault="00617999" w:rsidP="00617999">
      <w:pPr>
        <w:ind w:firstLine="0"/>
      </w:pPr>
      <w:r>
        <w:t xml:space="preserve">Please </w:t>
      </w:r>
      <w:proofErr w:type="spellStart"/>
      <w:r>
        <w:t>Entr</w:t>
      </w:r>
      <w:proofErr w:type="spellEnd"/>
      <w:r>
        <w:t xml:space="preserve"> Address: </w:t>
      </w:r>
      <w:proofErr w:type="spellStart"/>
      <w:r>
        <w:t>Laklen_dr</w:t>
      </w:r>
      <w:proofErr w:type="spellEnd"/>
    </w:p>
    <w:p w14:paraId="3178C611" w14:textId="77777777" w:rsidR="00617999" w:rsidRDefault="00617999" w:rsidP="00617999">
      <w:pPr>
        <w:ind w:firstLine="0"/>
      </w:pPr>
      <w:r>
        <w:t>Please Enter count of the Bedroom: 4</w:t>
      </w:r>
    </w:p>
    <w:p w14:paraId="015355D1" w14:textId="77777777" w:rsidR="00617999" w:rsidRDefault="00617999" w:rsidP="00617999">
      <w:pPr>
        <w:ind w:firstLine="0"/>
      </w:pPr>
      <w:r>
        <w:t xml:space="preserve">Please Enter </w:t>
      </w:r>
      <w:proofErr w:type="gramStart"/>
      <w:r>
        <w:t>The</w:t>
      </w:r>
      <w:proofErr w:type="gramEnd"/>
      <w:r>
        <w:t xml:space="preserve"> Price: 250000</w:t>
      </w:r>
    </w:p>
    <w:p w14:paraId="750FEC05" w14:textId="77777777" w:rsidR="00617999" w:rsidRDefault="00617999" w:rsidP="00617999">
      <w:pPr>
        <w:ind w:firstLine="0"/>
      </w:pPr>
      <w:r>
        <w:t>You have entered:</w:t>
      </w:r>
    </w:p>
    <w:p w14:paraId="7EDE6563" w14:textId="77777777" w:rsidR="00617999" w:rsidRDefault="00617999" w:rsidP="00617999">
      <w:pPr>
        <w:ind w:firstLine="0"/>
      </w:pPr>
      <w:r>
        <w:t>Name of the Landlord is: Jenish</w:t>
      </w:r>
    </w:p>
    <w:p w14:paraId="34E49029" w14:textId="77777777" w:rsidR="00617999" w:rsidRDefault="00617999" w:rsidP="00617999">
      <w:pPr>
        <w:ind w:firstLine="0"/>
      </w:pPr>
      <w:r>
        <w:t xml:space="preserve">Address of the plot: </w:t>
      </w:r>
      <w:proofErr w:type="spellStart"/>
      <w:r>
        <w:t>Laklen_dr</w:t>
      </w:r>
      <w:proofErr w:type="spellEnd"/>
    </w:p>
    <w:p w14:paraId="3F7B3ED9" w14:textId="77777777" w:rsidR="00617999" w:rsidRDefault="00617999" w:rsidP="00617999">
      <w:pPr>
        <w:ind w:firstLine="0"/>
      </w:pPr>
      <w:r>
        <w:t>Here is the count of the bedroom: 4</w:t>
      </w:r>
    </w:p>
    <w:p w14:paraId="1BC0AD00" w14:textId="7626EF62" w:rsidR="00617999" w:rsidRDefault="00617999" w:rsidP="00617999">
      <w:pPr>
        <w:ind w:firstLine="0"/>
      </w:pPr>
      <w:r>
        <w:t xml:space="preserve">Price of </w:t>
      </w:r>
      <w:proofErr w:type="gramStart"/>
      <w:r>
        <w:t>Plot :</w:t>
      </w:r>
      <w:proofErr w:type="gramEnd"/>
      <w:r>
        <w:t xml:space="preserve"> 250000.000000</w:t>
      </w:r>
    </w:p>
    <w:sectPr w:rsidR="00617999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215A0" w14:textId="77777777" w:rsidR="00617999" w:rsidRDefault="00617999">
      <w:pPr>
        <w:spacing w:line="240" w:lineRule="auto"/>
      </w:pPr>
      <w:r>
        <w:separator/>
      </w:r>
    </w:p>
  </w:endnote>
  <w:endnote w:type="continuationSeparator" w:id="0">
    <w:p w14:paraId="22D8ABB2" w14:textId="77777777" w:rsidR="00617999" w:rsidRDefault="006179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E7302" w14:textId="77777777" w:rsidR="00617999" w:rsidRDefault="00617999">
      <w:pPr>
        <w:spacing w:line="240" w:lineRule="auto"/>
      </w:pPr>
      <w:r>
        <w:separator/>
      </w:r>
    </w:p>
  </w:footnote>
  <w:footnote w:type="continuationSeparator" w:id="0">
    <w:p w14:paraId="6535DC4B" w14:textId="77777777" w:rsidR="00617999" w:rsidRDefault="006179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2B1EB" w14:textId="77777777" w:rsidR="00E614DD" w:rsidRDefault="00617999">
    <w:pPr>
      <w:pStyle w:val="Header"/>
    </w:pPr>
    <w:sdt>
      <w:sdtPr>
        <w:alias w:val="Last Name:"/>
        <w:tag w:val="Last Name:"/>
        <w:id w:val="343136273"/>
        <w:placeholder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11580" w14:textId="77777777" w:rsidR="00E614DD" w:rsidRDefault="00617999">
    <w:pPr>
      <w:pStyle w:val="Header"/>
    </w:pPr>
    <w:sdt>
      <w:sdtPr>
        <w:alias w:val="Last Name:"/>
        <w:tag w:val="Last Name:"/>
        <w:id w:val="81423100"/>
        <w:placeholder>
          <w:docPart w:val="2DE6777EBB9949E3B54F6F9987FA6F51"/>
        </w:placeholder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99"/>
    <w:rsid w:val="00040CBB"/>
    <w:rsid w:val="000B78C8"/>
    <w:rsid w:val="001463B2"/>
    <w:rsid w:val="001F62C0"/>
    <w:rsid w:val="00245E02"/>
    <w:rsid w:val="00353B66"/>
    <w:rsid w:val="004A2675"/>
    <w:rsid w:val="004F7139"/>
    <w:rsid w:val="00617999"/>
    <w:rsid w:val="00691EC1"/>
    <w:rsid w:val="007C53FB"/>
    <w:rsid w:val="008B7D18"/>
    <w:rsid w:val="008F1F97"/>
    <w:rsid w:val="008F4052"/>
    <w:rsid w:val="009D4EB3"/>
    <w:rsid w:val="00B13D1B"/>
    <w:rsid w:val="00B818DF"/>
    <w:rsid w:val="00D52117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A497D"/>
  <w15:chartTrackingRefBased/>
  <w15:docId w15:val="{C01337F1-2E2A-49C6-B121-53EFCDB2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is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4FA0991F3DA494CA5803734852C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477BF-77B8-492C-ACA7-9D27BBF6FF95}"/>
      </w:docPartPr>
      <w:docPartBody>
        <w:p w:rsidR="00000000" w:rsidRDefault="00255485">
          <w:pPr>
            <w:pStyle w:val="C4FA0991F3DA494CA5803734852C4426"/>
          </w:pPr>
          <w:r>
            <w:t>Title</w:t>
          </w:r>
        </w:p>
      </w:docPartBody>
    </w:docPart>
    <w:docPart>
      <w:docPartPr>
        <w:name w:val="2DE6777EBB9949E3B54F6F9987FA6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0726-3A54-4EFF-9A90-A3C44709D7F6}"/>
      </w:docPartPr>
      <w:docPartBody>
        <w:p w:rsidR="00000000" w:rsidRDefault="00255485">
          <w:pPr>
            <w:pStyle w:val="2DE6777EBB9949E3B54F6F9987FA6F51"/>
          </w:pPr>
          <w:r>
            <w:t>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0AD05298BA4FE489C0BA65370A3E5B">
    <w:name w:val="5D0AD05298BA4FE489C0BA65370A3E5B"/>
  </w:style>
  <w:style w:type="paragraph" w:customStyle="1" w:styleId="A636A08B51A64E2FAC1CF6F8B14E878A">
    <w:name w:val="A636A08B51A64E2FAC1CF6F8B14E878A"/>
  </w:style>
  <w:style w:type="paragraph" w:customStyle="1" w:styleId="CE19CED24F5B406490AC5F7A6145E566">
    <w:name w:val="CE19CED24F5B406490AC5F7A6145E566"/>
  </w:style>
  <w:style w:type="paragraph" w:customStyle="1" w:styleId="3AD9E4C0F6FB4BE5AA49A949ED60E508">
    <w:name w:val="3AD9E4C0F6FB4BE5AA49A949ED60E508"/>
  </w:style>
  <w:style w:type="paragraph" w:customStyle="1" w:styleId="C4FA0991F3DA494CA5803734852C4426">
    <w:name w:val="C4FA0991F3DA494CA5803734852C4426"/>
  </w:style>
  <w:style w:type="paragraph" w:customStyle="1" w:styleId="781FBE1573264FE895AD8DD1FF7F7FA9">
    <w:name w:val="781FBE1573264FE895AD8DD1FF7F7FA9"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775F06EA801A482CA2D2FBDF4F799FC4">
    <w:name w:val="775F06EA801A482CA2D2FBDF4F799FC4"/>
  </w:style>
  <w:style w:type="paragraph" w:customStyle="1" w:styleId="CFF5D10A18B640538AEBBA561D3762C9">
    <w:name w:val="CFF5D10A18B640538AEBBA561D3762C9"/>
  </w:style>
  <w:style w:type="paragraph" w:customStyle="1" w:styleId="DD803CDB3A274F7A9AF806D9D770700E">
    <w:name w:val="DD803CDB3A274F7A9AF806D9D770700E"/>
  </w:style>
  <w:style w:type="paragraph" w:customStyle="1" w:styleId="10712B9435624739AD3A13A49D8BD93D">
    <w:name w:val="10712B9435624739AD3A13A49D8BD93D"/>
  </w:style>
  <w:style w:type="paragraph" w:customStyle="1" w:styleId="D10557FA6F8C4A91B47AC874BBD44A03">
    <w:name w:val="D10557FA6F8C4A91B47AC874BBD44A03"/>
  </w:style>
  <w:style w:type="paragraph" w:customStyle="1" w:styleId="4A4D04EAFDFA4CB3AF58FC3721836B5E">
    <w:name w:val="4A4D04EAFDFA4CB3AF58FC3721836B5E"/>
  </w:style>
  <w:style w:type="paragraph" w:customStyle="1" w:styleId="BB53A60AC58C4006AC90CE4C79B300E6">
    <w:name w:val="BB53A60AC58C4006AC90CE4C79B300E6"/>
  </w:style>
  <w:style w:type="paragraph" w:customStyle="1" w:styleId="26B32CCA46414D52AA7F9A019511C5DF">
    <w:name w:val="26B32CCA46414D52AA7F9A019511C5DF"/>
  </w:style>
  <w:style w:type="paragraph" w:customStyle="1" w:styleId="73FE00E0502547339CEBE4D86C1E5BFB">
    <w:name w:val="73FE00E0502547339CEBE4D86C1E5BFB"/>
  </w:style>
  <w:style w:type="paragraph" w:customStyle="1" w:styleId="6D54E744DF164E8882F609BBEF9DADAE">
    <w:name w:val="6D54E744DF164E8882F609BBEF9DADAE"/>
  </w:style>
  <w:style w:type="paragraph" w:customStyle="1" w:styleId="CB3E4FDD4E3E46B38AE752C801691F87">
    <w:name w:val="CB3E4FDD4E3E46B38AE752C801691F87"/>
  </w:style>
  <w:style w:type="paragraph" w:customStyle="1" w:styleId="B3FB72BB8A60469B9C77E053CB1CC7D9">
    <w:name w:val="B3FB72BB8A60469B9C77E053CB1CC7D9"/>
  </w:style>
  <w:style w:type="paragraph" w:customStyle="1" w:styleId="F57DFAEF2ED64CB09EDD86064AC14EBB">
    <w:name w:val="F57DFAEF2ED64CB09EDD86064AC14EBB"/>
  </w:style>
  <w:style w:type="paragraph" w:customStyle="1" w:styleId="3AAD27110FBC45AF82426E11C934741F">
    <w:name w:val="3AAD27110FBC45AF82426E11C934741F"/>
  </w:style>
  <w:style w:type="paragraph" w:customStyle="1" w:styleId="3FF8B0DE0337488EB825FA95C472BD83">
    <w:name w:val="3FF8B0DE0337488EB825FA95C472BD83"/>
  </w:style>
  <w:style w:type="paragraph" w:customStyle="1" w:styleId="7CE79C7ACCA44C00A4422F9900ABD357">
    <w:name w:val="7CE79C7ACCA44C00A4422F9900ABD357"/>
  </w:style>
  <w:style w:type="paragraph" w:customStyle="1" w:styleId="7B8392A0231B4B299F343F73336C78A2">
    <w:name w:val="7B8392A0231B4B299F343F73336C78A2"/>
  </w:style>
  <w:style w:type="paragraph" w:customStyle="1" w:styleId="5614D141A93F4EE8826E5C17AFE1C578">
    <w:name w:val="5614D141A93F4EE8826E5C17AFE1C578"/>
  </w:style>
  <w:style w:type="paragraph" w:customStyle="1" w:styleId="627A66E37D8E40A49F5212B59E119AF1">
    <w:name w:val="627A66E37D8E40A49F5212B59E119AF1"/>
  </w:style>
  <w:style w:type="paragraph" w:customStyle="1" w:styleId="7204E661E02E4C609D88C09117C44874">
    <w:name w:val="7204E661E02E4C609D88C09117C44874"/>
  </w:style>
  <w:style w:type="paragraph" w:customStyle="1" w:styleId="92B378EFDA5A409698DFE9BD6593D1E6">
    <w:name w:val="92B378EFDA5A409698DFE9BD6593D1E6"/>
  </w:style>
  <w:style w:type="paragraph" w:customStyle="1" w:styleId="F81F092D50CA4B4E87DBAAB9E663AB5F">
    <w:name w:val="F81F092D50CA4B4E87DBAAB9E663AB5F"/>
  </w:style>
  <w:style w:type="paragraph" w:customStyle="1" w:styleId="9B65CA0CCF1A49DD821848101E0DB550">
    <w:name w:val="9B65CA0CCF1A49DD821848101E0DB550"/>
  </w:style>
  <w:style w:type="paragraph" w:customStyle="1" w:styleId="6F9CEAC559E9436991269D5DEAB17847">
    <w:name w:val="6F9CEAC559E9436991269D5DEAB17847"/>
  </w:style>
  <w:style w:type="paragraph" w:customStyle="1" w:styleId="76CC7598D183486DB21B5FC4C723F0D6">
    <w:name w:val="76CC7598D183486DB21B5FC4C723F0D6"/>
  </w:style>
  <w:style w:type="paragraph" w:customStyle="1" w:styleId="9D6F1F36FC404A2084F2773979A81CA6">
    <w:name w:val="9D6F1F36FC404A2084F2773979A81CA6"/>
  </w:style>
  <w:style w:type="paragraph" w:customStyle="1" w:styleId="5BAADFDE037A43F9B3A51F5AA557FC11">
    <w:name w:val="5BAADFDE037A43F9B3A51F5AA557FC11"/>
  </w:style>
  <w:style w:type="paragraph" w:customStyle="1" w:styleId="776208F9F0924C6F8E057737AB107772">
    <w:name w:val="776208F9F0924C6F8E057737AB107772"/>
  </w:style>
  <w:style w:type="paragraph" w:customStyle="1" w:styleId="168F7CD898DA4BAE90C3031C1E325831">
    <w:name w:val="168F7CD898DA4BAE90C3031C1E325831"/>
  </w:style>
  <w:style w:type="paragraph" w:customStyle="1" w:styleId="37D46D4655884BDFB75E3490C835A410">
    <w:name w:val="37D46D4655884BDFB75E3490C835A410"/>
  </w:style>
  <w:style w:type="paragraph" w:customStyle="1" w:styleId="2E2598962AF14E5C8E1CEB1EED297004">
    <w:name w:val="2E2598962AF14E5C8E1CEB1EED297004"/>
  </w:style>
  <w:style w:type="paragraph" w:customStyle="1" w:styleId="38D4B94F0016478BBAB3350E8DA68748">
    <w:name w:val="38D4B94F0016478BBAB3350E8DA68748"/>
  </w:style>
  <w:style w:type="paragraph" w:customStyle="1" w:styleId="6D1B27C0A36B465C97ED913D2C4A0EC0">
    <w:name w:val="6D1B27C0A36B465C97ED913D2C4A0EC0"/>
  </w:style>
  <w:style w:type="paragraph" w:customStyle="1" w:styleId="2DE6777EBB9949E3B54F6F9987FA6F51">
    <w:name w:val="2DE6777EBB9949E3B54F6F9987FA6F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9</TotalTime>
  <Pages>12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Patel</dc:creator>
  <cp:keywords/>
  <dc:description/>
  <cp:lastModifiedBy>Jenish Patel</cp:lastModifiedBy>
  <cp:revision>1</cp:revision>
  <dcterms:created xsi:type="dcterms:W3CDTF">2020-09-16T06:08:00Z</dcterms:created>
  <dcterms:modified xsi:type="dcterms:W3CDTF">2020-09-16T06:17:00Z</dcterms:modified>
  <cp:version/>
</cp:coreProperties>
</file>