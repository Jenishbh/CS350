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A9B64" w14:textId="63FADDD6" w:rsidR="00F9444C" w:rsidRDefault="007D6BE6">
      <w:pPr>
        <w:pStyle w:val="NoSpacing"/>
      </w:pPr>
      <w:r>
        <w:t>Jenish Patel</w:t>
      </w:r>
    </w:p>
    <w:p w14:paraId="2CD844DD" w14:textId="6ED42559" w:rsidR="00E614DD" w:rsidRDefault="007D6BE6">
      <w:pPr>
        <w:pStyle w:val="NoSpacing"/>
      </w:pPr>
      <w:r>
        <w:t xml:space="preserve">Prof Chengyu </w:t>
      </w:r>
    </w:p>
    <w:p w14:paraId="7FD69DBC" w14:textId="15CC403F" w:rsidR="00E614DD" w:rsidRDefault="007D6BE6">
      <w:pPr>
        <w:pStyle w:val="NoSpacing"/>
      </w:pPr>
      <w:r>
        <w:t>CS 350</w:t>
      </w:r>
    </w:p>
    <w:p w14:paraId="676E3220" w14:textId="293F5FAA" w:rsidR="00E614DD" w:rsidRDefault="007D6BE6">
      <w:pPr>
        <w:pStyle w:val="NoSpacing"/>
      </w:pPr>
      <w:r>
        <w:t>09/09/2020</w:t>
      </w:r>
    </w:p>
    <w:p w14:paraId="0985E725" w14:textId="22541D58" w:rsidR="00E614DD" w:rsidRDefault="00693D7B">
      <w:pPr>
        <w:pStyle w:val="Title"/>
      </w:pPr>
      <w:sdt>
        <w:sdtPr>
          <w:alias w:val="Title:"/>
          <w:tag w:val="Title:"/>
          <w:id w:val="193967114"/>
          <w:placeholder>
            <w:docPart w:val="6DA990F92E714F35A166D2D413E59B4C"/>
          </w:placeholder>
          <w:temporary/>
          <w:showingPlcHdr/>
          <w15:appearance w15:val="hidden"/>
        </w:sdtPr>
        <w:sdtEndPr/>
        <w:sdtContent>
          <w:r w:rsidR="00B13D1B">
            <w:t>Title</w:t>
          </w:r>
        </w:sdtContent>
      </w:sdt>
      <w:r w:rsidR="00691EC1">
        <w:t xml:space="preserve">: </w:t>
      </w:r>
      <w:r w:rsidR="007D6BE6">
        <w:t>HW1</w:t>
      </w:r>
    </w:p>
    <w:p w14:paraId="0FF6876C" w14:textId="7FB5F486" w:rsidR="007D6BE6" w:rsidRDefault="007D6BE6" w:rsidP="007D6BE6"/>
    <w:p w14:paraId="0272C506" w14:textId="3F3A1CE4" w:rsidR="007D6BE6" w:rsidRDefault="007D6BE6" w:rsidP="007D6BE6">
      <w:pPr>
        <w:pStyle w:val="ListParagraph"/>
        <w:numPr>
          <w:ilvl w:val="0"/>
          <w:numId w:val="23"/>
        </w:numPr>
      </w:pPr>
      <w:r>
        <w:t xml:space="preserve">           </w:t>
      </w:r>
    </w:p>
    <w:p w14:paraId="33733131" w14:textId="110BE523" w:rsidR="007D6BE6" w:rsidRDefault="007D6BE6" w:rsidP="007D6BE6">
      <w:pPr>
        <w:pStyle w:val="ListParagraph"/>
        <w:numPr>
          <w:ilvl w:val="0"/>
          <w:numId w:val="24"/>
        </w:numPr>
      </w:pPr>
      <w:r>
        <w:t xml:space="preserve">The code simply </w:t>
      </w:r>
      <w:proofErr w:type="gramStart"/>
      <w:r>
        <w:t>check</w:t>
      </w:r>
      <w:proofErr w:type="gramEnd"/>
      <w:r>
        <w:t xml:space="preserve"> if oven temperature is greater than 200 then the code output shows “The oven is hot. Turn it off.”</w:t>
      </w:r>
    </w:p>
    <w:p w14:paraId="10622D89" w14:textId="0BC02243" w:rsidR="007D6BE6" w:rsidRDefault="007D6BE6" w:rsidP="007D6BE6">
      <w:pPr>
        <w:pStyle w:val="ListParagraph"/>
        <w:numPr>
          <w:ilvl w:val="0"/>
          <w:numId w:val="24"/>
        </w:numPr>
      </w:pPr>
      <w:r>
        <w:t>The code run 10 times and every time they give output “I must not write code in class”</w:t>
      </w:r>
    </w:p>
    <w:p w14:paraId="64EF150B" w14:textId="201CC980" w:rsidR="007D6BE6" w:rsidRDefault="007D6BE6" w:rsidP="007D6BE6">
      <w:pPr>
        <w:pStyle w:val="ListParagraph"/>
        <w:numPr>
          <w:ilvl w:val="0"/>
          <w:numId w:val="24"/>
        </w:numPr>
      </w:pPr>
      <w:r>
        <w:t>The code read the name from user and give him an output “Dear ‘name’ You’re helpful.</w:t>
      </w:r>
    </w:p>
    <w:p w14:paraId="47A8F4CF" w14:textId="0B6B0447" w:rsidR="007D6BE6" w:rsidRDefault="007D6BE6" w:rsidP="007D6BE6">
      <w:pPr>
        <w:pStyle w:val="ListParagraph"/>
        <w:numPr>
          <w:ilvl w:val="0"/>
          <w:numId w:val="24"/>
        </w:numPr>
      </w:pPr>
      <w:r>
        <w:t xml:space="preserve">The code has switch function that simply check the stored variable ever time in each case and if matches available than the function </w:t>
      </w:r>
      <w:proofErr w:type="gramStart"/>
      <w:r>
        <w:t>go</w:t>
      </w:r>
      <w:proofErr w:type="gramEnd"/>
      <w:r>
        <w:t xml:space="preserve"> on the case if function not match any cases than function goes to default function </w:t>
      </w:r>
    </w:p>
    <w:p w14:paraId="238FC3EE" w14:textId="2629FCD7" w:rsidR="007D6BE6" w:rsidRDefault="007D6BE6" w:rsidP="007D6BE6">
      <w:pPr>
        <w:pStyle w:val="ListParagraph"/>
        <w:numPr>
          <w:ilvl w:val="0"/>
          <w:numId w:val="23"/>
        </w:numPr>
      </w:pPr>
      <w:r>
        <w:t xml:space="preserve">            </w:t>
      </w:r>
    </w:p>
    <w:p w14:paraId="518FB214" w14:textId="77777777" w:rsidR="007D6BE6" w:rsidRDefault="007D6BE6" w:rsidP="007D6BE6">
      <w:pPr>
        <w:pStyle w:val="ListParagraph"/>
        <w:ind w:left="108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AF98D6" w14:textId="77777777" w:rsidR="007D6BE6" w:rsidRDefault="007D6BE6" w:rsidP="007D6BE6">
      <w:pPr>
        <w:pStyle w:val="ListParagraph"/>
        <w:ind w:left="1080" w:firstLine="0"/>
      </w:pPr>
      <w:r>
        <w:t>{</w:t>
      </w:r>
    </w:p>
    <w:p w14:paraId="3B870EFA" w14:textId="77777777" w:rsidR="007D6BE6" w:rsidRDefault="007D6BE6" w:rsidP="007D6BE6">
      <w:pPr>
        <w:pStyle w:val="ListParagraph"/>
        <w:ind w:left="1080" w:firstLine="0"/>
      </w:pPr>
      <w:r>
        <w:t xml:space="preserve">char </w:t>
      </w:r>
      <w:proofErr w:type="spellStart"/>
      <w:r>
        <w:t>card_</w:t>
      </w:r>
      <w:proofErr w:type="gramStart"/>
      <w:r>
        <w:t>name</w:t>
      </w:r>
      <w:proofErr w:type="spellEnd"/>
      <w:r>
        <w:t>[</w:t>
      </w:r>
      <w:proofErr w:type="gramEnd"/>
      <w:r>
        <w:t>3];</w:t>
      </w:r>
    </w:p>
    <w:p w14:paraId="4756605E" w14:textId="77777777" w:rsidR="007D6BE6" w:rsidRDefault="007D6BE6" w:rsidP="007D6BE6">
      <w:pPr>
        <w:pStyle w:val="ListParagraph"/>
        <w:ind w:left="1080" w:firstLine="0"/>
      </w:pPr>
      <w:proofErr w:type="gramStart"/>
      <w:r>
        <w:t>puts(</w:t>
      </w:r>
      <w:proofErr w:type="gramEnd"/>
      <w:r>
        <w:t xml:space="preserve">"Enter the </w:t>
      </w:r>
      <w:proofErr w:type="spellStart"/>
      <w:r>
        <w:t>card_name</w:t>
      </w:r>
      <w:proofErr w:type="spellEnd"/>
      <w:r>
        <w:t>: ");</w:t>
      </w:r>
    </w:p>
    <w:p w14:paraId="57BBBDEE" w14:textId="77777777" w:rsidR="007D6BE6" w:rsidRDefault="007D6BE6" w:rsidP="007D6BE6">
      <w:pPr>
        <w:pStyle w:val="ListParagraph"/>
        <w:ind w:left="108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"%2s", </w:t>
      </w:r>
      <w:proofErr w:type="spellStart"/>
      <w:r>
        <w:t>card_name</w:t>
      </w:r>
      <w:proofErr w:type="spellEnd"/>
      <w:r>
        <w:t>);</w:t>
      </w:r>
    </w:p>
    <w:p w14:paraId="58722DC0" w14:textId="77777777" w:rsidR="007D6BE6" w:rsidRDefault="007D6BE6" w:rsidP="007D6BE6">
      <w:pPr>
        <w:pStyle w:val="ListParagraph"/>
        <w:ind w:left="1080" w:firstLine="0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51F3DF" w14:textId="77777777" w:rsidR="007D6BE6" w:rsidRDefault="007D6BE6" w:rsidP="007D6BE6">
      <w:pPr>
        <w:pStyle w:val="ListParagraph"/>
        <w:ind w:left="1080" w:firstLine="0"/>
      </w:pPr>
      <w:r>
        <w:lastRenderedPageBreak/>
        <w:t>if (</w:t>
      </w:r>
      <w:proofErr w:type="spellStart"/>
      <w:r>
        <w:t>card_</w:t>
      </w:r>
      <w:proofErr w:type="gramStart"/>
      <w:r>
        <w:t>name</w:t>
      </w:r>
      <w:proofErr w:type="spellEnd"/>
      <w:r>
        <w:t>[</w:t>
      </w:r>
      <w:proofErr w:type="gramEnd"/>
      <w:r>
        <w:t>0] == 'J') {</w:t>
      </w:r>
    </w:p>
    <w:p w14:paraId="760572AC" w14:textId="77777777" w:rsidR="007D6BE6" w:rsidRDefault="007D6BE6" w:rsidP="007D6BE6">
      <w:pPr>
        <w:pStyle w:val="ListParagraph"/>
        <w:ind w:left="1080" w:firstLine="0"/>
      </w:pPr>
      <w:proofErr w:type="spellStart"/>
      <w:r>
        <w:t>val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A0D2752" w14:textId="77777777" w:rsidR="007D6BE6" w:rsidRDefault="007D6BE6" w:rsidP="007D6BE6">
      <w:pPr>
        <w:pStyle w:val="ListParagraph"/>
        <w:ind w:left="1080" w:firstLine="0"/>
      </w:pPr>
      <w:r>
        <w:t>} else if (</w:t>
      </w:r>
      <w:proofErr w:type="spellStart"/>
      <w:r>
        <w:t>card_</w:t>
      </w:r>
      <w:proofErr w:type="gramStart"/>
      <w:r>
        <w:t>name</w:t>
      </w:r>
      <w:proofErr w:type="spellEnd"/>
      <w:r>
        <w:t>[</w:t>
      </w:r>
      <w:proofErr w:type="gramEnd"/>
      <w:r>
        <w:t>0] == 'Q') {</w:t>
      </w:r>
    </w:p>
    <w:p w14:paraId="75AA51EC" w14:textId="77777777" w:rsidR="007D6BE6" w:rsidRDefault="007D6BE6" w:rsidP="007D6BE6">
      <w:pPr>
        <w:pStyle w:val="ListParagraph"/>
        <w:ind w:left="1080" w:firstLine="0"/>
      </w:pPr>
      <w:proofErr w:type="spellStart"/>
      <w:r>
        <w:t>val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85F1C59" w14:textId="77777777" w:rsidR="007D6BE6" w:rsidRDefault="007D6BE6" w:rsidP="00D90717">
      <w:pPr>
        <w:ind w:left="360"/>
      </w:pPr>
      <w:r>
        <w:t>} else if (</w:t>
      </w:r>
      <w:proofErr w:type="spellStart"/>
      <w:r>
        <w:t>card_</w:t>
      </w:r>
      <w:proofErr w:type="gramStart"/>
      <w:r>
        <w:t>name</w:t>
      </w:r>
      <w:proofErr w:type="spellEnd"/>
      <w:r>
        <w:t>[</w:t>
      </w:r>
      <w:proofErr w:type="gramEnd"/>
      <w:r>
        <w:t>0] == 'K') {</w:t>
      </w:r>
    </w:p>
    <w:p w14:paraId="63CF3B80" w14:textId="77777777" w:rsidR="007D6BE6" w:rsidRDefault="007D6BE6" w:rsidP="007D6BE6">
      <w:pPr>
        <w:pStyle w:val="ListParagraph"/>
        <w:ind w:left="1080" w:firstLine="0"/>
      </w:pPr>
      <w:proofErr w:type="spellStart"/>
      <w:r>
        <w:t>val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02A8E0B" w14:textId="77777777" w:rsidR="007D6BE6" w:rsidRDefault="007D6BE6" w:rsidP="007D6BE6">
      <w:pPr>
        <w:pStyle w:val="ListParagraph"/>
        <w:ind w:left="1080" w:firstLine="0"/>
      </w:pPr>
      <w:r>
        <w:t>} else if (</w:t>
      </w:r>
      <w:proofErr w:type="spellStart"/>
      <w:r>
        <w:t>card_</w:t>
      </w:r>
      <w:proofErr w:type="gramStart"/>
      <w:r>
        <w:t>name</w:t>
      </w:r>
      <w:proofErr w:type="spellEnd"/>
      <w:r>
        <w:t>[</w:t>
      </w:r>
      <w:proofErr w:type="gramEnd"/>
      <w:r>
        <w:t>0] == 'A') {</w:t>
      </w:r>
    </w:p>
    <w:p w14:paraId="1B980F18" w14:textId="77777777" w:rsidR="007D6BE6" w:rsidRDefault="007D6BE6" w:rsidP="007D6BE6">
      <w:pPr>
        <w:pStyle w:val="ListParagraph"/>
        <w:ind w:left="1080" w:firstLine="0"/>
      </w:pPr>
      <w:proofErr w:type="spellStart"/>
      <w:r>
        <w:t>val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3387D00E" w14:textId="77777777" w:rsidR="007D6BE6" w:rsidRDefault="007D6BE6" w:rsidP="007D6BE6">
      <w:pPr>
        <w:pStyle w:val="ListParagraph"/>
        <w:ind w:left="1080" w:firstLine="0"/>
      </w:pPr>
      <w:r>
        <w:t>} else {</w:t>
      </w:r>
    </w:p>
    <w:p w14:paraId="7C4575BC" w14:textId="77777777" w:rsidR="007D6BE6" w:rsidRDefault="007D6BE6" w:rsidP="007D6BE6">
      <w:pPr>
        <w:pStyle w:val="ListParagraph"/>
        <w:ind w:left="1080" w:firstLine="0"/>
      </w:pPr>
      <w:proofErr w:type="spellStart"/>
      <w:r>
        <w:t>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card_name</w:t>
      </w:r>
      <w:proofErr w:type="spellEnd"/>
      <w:proofErr w:type="gramStart"/>
      <w:r>
        <w:t>);</w:t>
      </w:r>
      <w:proofErr w:type="gramEnd"/>
    </w:p>
    <w:p w14:paraId="0FC2A689" w14:textId="77777777" w:rsidR="007D6BE6" w:rsidRDefault="007D6BE6" w:rsidP="007D6BE6">
      <w:pPr>
        <w:pStyle w:val="ListParagraph"/>
        <w:ind w:left="1080" w:firstLine="0"/>
      </w:pPr>
      <w:r>
        <w:t>}</w:t>
      </w:r>
    </w:p>
    <w:p w14:paraId="397B855A" w14:textId="77777777" w:rsidR="007D6BE6" w:rsidRDefault="007D6BE6" w:rsidP="007D6BE6">
      <w:pPr>
        <w:pStyle w:val="ListParagraph"/>
        <w:ind w:left="1080" w:firstLine="0"/>
      </w:pPr>
      <w:r>
        <w:t>/* Check if the value is 2 to 8*/</w:t>
      </w:r>
    </w:p>
    <w:p w14:paraId="52B78E48" w14:textId="18D558FA" w:rsidR="007D6BE6" w:rsidRDefault="007D6BE6" w:rsidP="007D6BE6">
      <w:pPr>
        <w:pStyle w:val="ListParagraph"/>
        <w:ind w:left="1080" w:firstLine="0"/>
      </w:pPr>
      <w:r>
        <w:t xml:space="preserve">if </w:t>
      </w:r>
      <w:r w:rsidR="00A41741">
        <w:t>(</w:t>
      </w:r>
      <w:r>
        <w:t>(</w:t>
      </w:r>
      <w:proofErr w:type="spellStart"/>
      <w:r w:rsidRPr="0074380A">
        <w:rPr>
          <w:b/>
          <w:bCs/>
          <w:sz w:val="28"/>
          <w:szCs w:val="28"/>
        </w:rPr>
        <w:t>val</w:t>
      </w:r>
      <w:proofErr w:type="spellEnd"/>
      <w:r w:rsidRPr="0074380A">
        <w:rPr>
          <w:b/>
          <w:bCs/>
          <w:sz w:val="28"/>
          <w:szCs w:val="28"/>
        </w:rPr>
        <w:t xml:space="preserve"> </w:t>
      </w:r>
      <w:r w:rsidR="00A41741" w:rsidRPr="0074380A">
        <w:rPr>
          <w:b/>
          <w:bCs/>
          <w:sz w:val="28"/>
          <w:szCs w:val="28"/>
        </w:rPr>
        <w:t>&gt;</w:t>
      </w:r>
      <w:r w:rsidRPr="0074380A">
        <w:rPr>
          <w:b/>
          <w:bCs/>
          <w:sz w:val="28"/>
          <w:szCs w:val="28"/>
        </w:rPr>
        <w:t>2)</w:t>
      </w:r>
      <w:r w:rsidR="00A41741" w:rsidRPr="0074380A">
        <w:rPr>
          <w:b/>
          <w:bCs/>
          <w:sz w:val="28"/>
          <w:szCs w:val="28"/>
        </w:rPr>
        <w:t xml:space="preserve"> &amp;&amp;(</w:t>
      </w:r>
      <w:proofErr w:type="spellStart"/>
      <w:r w:rsidR="00A41741" w:rsidRPr="0074380A">
        <w:rPr>
          <w:b/>
          <w:bCs/>
          <w:sz w:val="28"/>
          <w:szCs w:val="28"/>
        </w:rPr>
        <w:t>val</w:t>
      </w:r>
      <w:proofErr w:type="spellEnd"/>
      <w:r w:rsidR="00A41741" w:rsidRPr="0074380A">
        <w:rPr>
          <w:b/>
          <w:bCs/>
          <w:sz w:val="28"/>
          <w:szCs w:val="28"/>
        </w:rPr>
        <w:t>&lt;7</w:t>
      </w:r>
      <w:r w:rsidR="00A41741">
        <w:t>))</w:t>
      </w:r>
    </w:p>
    <w:p w14:paraId="66DA5006" w14:textId="77777777" w:rsidR="007D6BE6" w:rsidRDefault="007D6BE6" w:rsidP="007D6BE6">
      <w:pPr>
        <w:pStyle w:val="ListParagraph"/>
        <w:ind w:left="1080" w:firstLine="0"/>
      </w:pPr>
      <w:proofErr w:type="gramStart"/>
      <w:r>
        <w:t>puts(</w:t>
      </w:r>
      <w:proofErr w:type="gramEnd"/>
      <w:r>
        <w:t>"Too Bad!);</w:t>
      </w:r>
    </w:p>
    <w:p w14:paraId="603CD749" w14:textId="77777777" w:rsidR="007D6BE6" w:rsidRDefault="007D6BE6" w:rsidP="007D6BE6">
      <w:pPr>
        <w:pStyle w:val="ListParagraph"/>
        <w:ind w:left="1080" w:firstLine="0"/>
      </w:pPr>
      <w:r>
        <w:t>/* Otherwise check if the card was 10, J, Q, or K */</w:t>
      </w:r>
    </w:p>
    <w:p w14:paraId="191BF4F2" w14:textId="2B9EEC5E" w:rsidR="007D6BE6" w:rsidRDefault="007D6BE6" w:rsidP="007D6BE6">
      <w:pPr>
        <w:pStyle w:val="ListParagraph"/>
        <w:ind w:left="1080" w:firstLine="0"/>
      </w:pPr>
      <w:r>
        <w:t>else if (</w:t>
      </w:r>
      <w:proofErr w:type="spellStart"/>
      <w:r w:rsidR="00A41741" w:rsidRPr="0074380A">
        <w:rPr>
          <w:b/>
          <w:bCs/>
          <w:sz w:val="28"/>
          <w:szCs w:val="28"/>
        </w:rPr>
        <w:t>val</w:t>
      </w:r>
      <w:proofErr w:type="spellEnd"/>
      <w:r w:rsidR="00A41741" w:rsidRPr="0074380A">
        <w:rPr>
          <w:b/>
          <w:bCs/>
          <w:sz w:val="28"/>
          <w:szCs w:val="28"/>
        </w:rPr>
        <w:t>==10</w:t>
      </w:r>
      <w:r w:rsidR="00A41741">
        <w:t>)</w:t>
      </w:r>
    </w:p>
    <w:p w14:paraId="6090B131" w14:textId="77777777" w:rsidR="007D6BE6" w:rsidRDefault="007D6BE6" w:rsidP="007D6BE6">
      <w:pPr>
        <w:pStyle w:val="ListParagraph"/>
        <w:ind w:left="1080" w:firstLine="0"/>
      </w:pPr>
      <w:proofErr w:type="gramStart"/>
      <w:r>
        <w:t>puts(</w:t>
      </w:r>
      <w:proofErr w:type="gramEnd"/>
      <w:r>
        <w:t>"Very Good”);</w:t>
      </w:r>
    </w:p>
    <w:p w14:paraId="29EA975E" w14:textId="77777777" w:rsidR="007D6BE6" w:rsidRDefault="007D6BE6" w:rsidP="007D6BE6">
      <w:pPr>
        <w:pStyle w:val="ListParagraph"/>
        <w:ind w:left="1080" w:firstLine="0"/>
      </w:pPr>
      <w:r>
        <w:t xml:space="preserve">return </w:t>
      </w:r>
      <w:proofErr w:type="gramStart"/>
      <w:r>
        <w:t>0;</w:t>
      </w:r>
      <w:proofErr w:type="gramEnd"/>
    </w:p>
    <w:p w14:paraId="33D57F86" w14:textId="27BDC093" w:rsidR="007D6BE6" w:rsidRDefault="007D6BE6" w:rsidP="007D6BE6">
      <w:pPr>
        <w:pStyle w:val="ListParagraph"/>
        <w:ind w:left="1080" w:firstLine="0"/>
      </w:pPr>
      <w:r>
        <w:t>}</w:t>
      </w:r>
    </w:p>
    <w:p w14:paraId="6C402C7B" w14:textId="1AC6E5BE" w:rsidR="007D6BE6" w:rsidRDefault="00A41741" w:rsidP="00A41741">
      <w:pPr>
        <w:pStyle w:val="ListParagraph"/>
        <w:numPr>
          <w:ilvl w:val="0"/>
          <w:numId w:val="23"/>
        </w:numPr>
      </w:pPr>
      <w:r>
        <w:t xml:space="preserve">        </w:t>
      </w:r>
    </w:p>
    <w:p w14:paraId="6600222A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#include &lt;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stdio.h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&gt;</w:t>
      </w:r>
    </w:p>
    <w:p w14:paraId="2E2B8BC3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#include &lt;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stdlib.h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&gt;</w:t>
      </w:r>
    </w:p>
    <w:p w14:paraId="579D7DE6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</w:p>
    <w:p w14:paraId="4FF3B406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US"/>
        </w:rPr>
        <w:t>int</w:t>
      </w: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main(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)</w:t>
      </w:r>
    </w:p>
    <w:p w14:paraId="534E315B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{</w:t>
      </w:r>
    </w:p>
    <w:p w14:paraId="79C84E77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char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card_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name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[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3];</w:t>
      </w:r>
    </w:p>
    <w:p w14:paraId="14772657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puts(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"Enter the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card_name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: ");</w:t>
      </w:r>
    </w:p>
    <w:p w14:paraId="3A069BDE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lastRenderedPageBreak/>
        <w:t xml:space="preserve">    </w:t>
      </w:r>
      <w:proofErr w:type="spellStart"/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scanf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"%2s",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card_name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);</w:t>
      </w:r>
    </w:p>
    <w:p w14:paraId="2A965955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</w:t>
      </w:r>
      <w:r w:rsidRPr="00C263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US"/>
        </w:rPr>
        <w:t>int</w:t>
      </w: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val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0;</w:t>
      </w:r>
      <w:proofErr w:type="gramEnd"/>
    </w:p>
    <w:p w14:paraId="64EDE8DE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</w:p>
    <w:p w14:paraId="160B886F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switch (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card_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name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[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0]) {</w:t>
      </w:r>
    </w:p>
    <w:p w14:paraId="537DC07F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case 'K': /*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fallthrough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*/</w:t>
      </w:r>
    </w:p>
    <w:p w14:paraId="1A4EAE7E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case 'Q': /*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fallthrough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*/</w:t>
      </w:r>
    </w:p>
    <w:p w14:paraId="5788CFE5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case 'J':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val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= 10;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break;</w:t>
      </w:r>
      <w:proofErr w:type="gramEnd"/>
    </w:p>
    <w:p w14:paraId="369C5FE8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case 'A':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val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= 11;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break;</w:t>
      </w:r>
      <w:proofErr w:type="gramEnd"/>
    </w:p>
    <w:p w14:paraId="28180759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default: 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val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atoi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card_name</w:t>
      </w:r>
      <w:proofErr w:type="spellEnd"/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);</w:t>
      </w:r>
      <w:proofErr w:type="gramEnd"/>
    </w:p>
    <w:p w14:paraId="3CDEA06C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43BD26D3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</w:p>
    <w:p w14:paraId="4A875374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printf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"The card name value is %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\n", </w:t>
      </w:r>
      <w:proofErr w:type="spell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val</w:t>
      </w:r>
      <w:proofErr w:type="spellEnd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);</w:t>
      </w:r>
    </w:p>
    <w:p w14:paraId="44996B12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return </w:t>
      </w:r>
      <w:proofErr w:type="gramStart"/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0;</w:t>
      </w:r>
      <w:proofErr w:type="gramEnd"/>
    </w:p>
    <w:p w14:paraId="4CAD7AE3" w14:textId="77777777" w:rsidR="00C26351" w:rsidRPr="00C26351" w:rsidRDefault="00C26351" w:rsidP="00C26351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US"/>
        </w:rPr>
      </w:pPr>
      <w:r w:rsidRPr="00C263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}</w:t>
      </w:r>
    </w:p>
    <w:p w14:paraId="5B6858C7" w14:textId="34C5A74B" w:rsidR="00A41741" w:rsidRDefault="00A41741" w:rsidP="00C26351">
      <w:pPr>
        <w:pStyle w:val="ListParagraph"/>
        <w:ind w:left="1080" w:firstLine="0"/>
      </w:pPr>
    </w:p>
    <w:p w14:paraId="1DAFB965" w14:textId="6CE9CA5E" w:rsidR="00C26351" w:rsidRDefault="00693D7B" w:rsidP="0074380A">
      <w:pPr>
        <w:pStyle w:val="ListParagraph"/>
        <w:numPr>
          <w:ilvl w:val="0"/>
          <w:numId w:val="23"/>
        </w:numPr>
      </w:pPr>
      <w:r>
        <w:t xml:space="preserve">        </w:t>
      </w:r>
    </w:p>
    <w:p w14:paraId="585F8561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93D7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93D7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93D7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693D7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638CCCA7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93D7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B940A85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96460B6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93D7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"NPU</w:t>
      </w:r>
      <w:proofErr w:type="gramStart"/>
      <w:r w:rsidRPr="00693D7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ADF227F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a_letter</w:t>
      </w:r>
      <w:proofErr w:type="spellEnd"/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D3B500E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177B14D6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7DB1102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A286D90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C002678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a_letter</w:t>
      </w:r>
      <w:proofErr w:type="spellEnd"/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CD0BEC9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puts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93D7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letters</w:t>
      </w:r>
      <w:proofErr w:type="gramStart"/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3F33DBCB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93D7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383CC1E" w14:textId="77777777" w:rsidR="00693D7B" w:rsidRPr="00693D7B" w:rsidRDefault="00693D7B" w:rsidP="00693D7B">
      <w:pPr>
        <w:pStyle w:val="ListParagraph"/>
        <w:numPr>
          <w:ilvl w:val="0"/>
          <w:numId w:val="23"/>
        </w:num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93D7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0056684" w14:textId="77777777" w:rsidR="00693D7B" w:rsidRPr="007D6BE6" w:rsidRDefault="00693D7B" w:rsidP="00693D7B">
      <w:pPr>
        <w:pStyle w:val="ListParagraph"/>
        <w:ind w:left="1080" w:firstLine="0"/>
      </w:pPr>
    </w:p>
    <w:sectPr w:rsidR="00693D7B" w:rsidRPr="007D6BE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42784" w14:textId="77777777" w:rsidR="007D6BE6" w:rsidRDefault="007D6BE6">
      <w:pPr>
        <w:spacing w:line="240" w:lineRule="auto"/>
      </w:pPr>
      <w:r>
        <w:separator/>
      </w:r>
    </w:p>
  </w:endnote>
  <w:endnote w:type="continuationSeparator" w:id="0">
    <w:p w14:paraId="0C205423" w14:textId="77777777" w:rsidR="007D6BE6" w:rsidRDefault="007D6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5F383" w14:textId="77777777" w:rsidR="007D6BE6" w:rsidRDefault="007D6BE6">
      <w:pPr>
        <w:spacing w:line="240" w:lineRule="auto"/>
      </w:pPr>
      <w:r>
        <w:separator/>
      </w:r>
    </w:p>
  </w:footnote>
  <w:footnote w:type="continuationSeparator" w:id="0">
    <w:p w14:paraId="09B10E6C" w14:textId="77777777" w:rsidR="007D6BE6" w:rsidRDefault="007D6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69783" w14:textId="77777777" w:rsidR="00E614DD" w:rsidRDefault="00693D7B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9F96B" w14:textId="77777777" w:rsidR="00E614DD" w:rsidRDefault="00693D7B">
    <w:pPr>
      <w:pStyle w:val="Header"/>
    </w:pPr>
    <w:sdt>
      <w:sdtPr>
        <w:alias w:val="Last Name:"/>
        <w:tag w:val="Last Name:"/>
        <w:id w:val="81423100"/>
        <w:placeholder>
          <w:docPart w:val="B7F96F7C06C74958811C4AC2E345E339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C6224C"/>
    <w:multiLevelType w:val="hybridMultilevel"/>
    <w:tmpl w:val="2D6E3262"/>
    <w:lvl w:ilvl="0" w:tplc="4088FC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12213"/>
    <w:multiLevelType w:val="hybridMultilevel"/>
    <w:tmpl w:val="B98482F2"/>
    <w:lvl w:ilvl="0" w:tplc="6F14B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3"/>
  </w:num>
  <w:num w:numId="21">
    <w:abstractNumId w:val="14"/>
  </w:num>
  <w:num w:numId="22">
    <w:abstractNumId w:val="20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E6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693D7B"/>
    <w:rsid w:val="0074380A"/>
    <w:rsid w:val="007C53FB"/>
    <w:rsid w:val="007D6BE6"/>
    <w:rsid w:val="008B7D18"/>
    <w:rsid w:val="008F1F97"/>
    <w:rsid w:val="008F4052"/>
    <w:rsid w:val="009570FD"/>
    <w:rsid w:val="009D4EB3"/>
    <w:rsid w:val="00A41741"/>
    <w:rsid w:val="00AB589E"/>
    <w:rsid w:val="00B13D1B"/>
    <w:rsid w:val="00B818DF"/>
    <w:rsid w:val="00C26351"/>
    <w:rsid w:val="00D52117"/>
    <w:rsid w:val="00D907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433BF6"/>
  <w15:chartTrackingRefBased/>
  <w15:docId w15:val="{57E23E08-D087-482D-AD78-DF8434B5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7D6BE6"/>
    <w:pPr>
      <w:ind w:left="720"/>
      <w:contextualSpacing/>
    </w:pPr>
  </w:style>
  <w:style w:type="character" w:customStyle="1" w:styleId="com">
    <w:name w:val="com"/>
    <w:basedOn w:val="DefaultParagraphFont"/>
    <w:rsid w:val="00C26351"/>
  </w:style>
  <w:style w:type="character" w:customStyle="1" w:styleId="pln">
    <w:name w:val="pln"/>
    <w:basedOn w:val="DefaultParagraphFont"/>
    <w:rsid w:val="00C26351"/>
  </w:style>
  <w:style w:type="character" w:customStyle="1" w:styleId="str">
    <w:name w:val="str"/>
    <w:basedOn w:val="DefaultParagraphFont"/>
    <w:rsid w:val="00C26351"/>
  </w:style>
  <w:style w:type="character" w:customStyle="1" w:styleId="typ">
    <w:name w:val="typ"/>
    <w:basedOn w:val="DefaultParagraphFont"/>
    <w:rsid w:val="00C26351"/>
  </w:style>
  <w:style w:type="character" w:customStyle="1" w:styleId="pun">
    <w:name w:val="pun"/>
    <w:basedOn w:val="DefaultParagraphFont"/>
    <w:rsid w:val="00C26351"/>
  </w:style>
  <w:style w:type="character" w:customStyle="1" w:styleId="kwd">
    <w:name w:val="kwd"/>
    <w:basedOn w:val="DefaultParagraphFont"/>
    <w:rsid w:val="00C26351"/>
  </w:style>
  <w:style w:type="character" w:customStyle="1" w:styleId="lit">
    <w:name w:val="lit"/>
    <w:basedOn w:val="DefaultParagraphFont"/>
    <w:rsid w:val="00C2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A990F92E714F35A166D2D413E5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8607-FA54-49BE-A141-1BD1C442D856}"/>
      </w:docPartPr>
      <w:docPartBody>
        <w:p w:rsidR="002A623C" w:rsidRDefault="002A623C">
          <w:pPr>
            <w:pStyle w:val="6DA990F92E714F35A166D2D413E59B4C"/>
          </w:pPr>
          <w:r>
            <w:t>Title</w:t>
          </w:r>
        </w:p>
      </w:docPartBody>
    </w:docPart>
    <w:docPart>
      <w:docPartPr>
        <w:name w:val="B7F96F7C06C74958811C4AC2E345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039B-0521-426D-B996-FD03EB6E7171}"/>
      </w:docPartPr>
      <w:docPartBody>
        <w:p w:rsidR="002A623C" w:rsidRDefault="002A623C">
          <w:pPr>
            <w:pStyle w:val="B7F96F7C06C74958811C4AC2E345E339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3C"/>
    <w:rsid w:val="002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785097840F43F69357378F0FFEA53B">
    <w:name w:val="6F785097840F43F69357378F0FFEA53B"/>
  </w:style>
  <w:style w:type="paragraph" w:customStyle="1" w:styleId="F7D2B818AE3D43E79807EF2D9C6C3F44">
    <w:name w:val="F7D2B818AE3D43E79807EF2D9C6C3F44"/>
  </w:style>
  <w:style w:type="paragraph" w:customStyle="1" w:styleId="78B3F03695994DEA8E42C3EB4047B723">
    <w:name w:val="78B3F03695994DEA8E42C3EB4047B723"/>
  </w:style>
  <w:style w:type="paragraph" w:customStyle="1" w:styleId="49430A9A191941CB8D94CCE307B15369">
    <w:name w:val="49430A9A191941CB8D94CCE307B15369"/>
  </w:style>
  <w:style w:type="paragraph" w:customStyle="1" w:styleId="6DA990F92E714F35A166D2D413E59B4C">
    <w:name w:val="6DA990F92E714F35A166D2D413E59B4C"/>
  </w:style>
  <w:style w:type="paragraph" w:customStyle="1" w:styleId="54D0F62D6F1547899E71B285CB23EEFA">
    <w:name w:val="54D0F62D6F1547899E71B285CB23EEFA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4F5F6A7D3ED048A1B43B21ECC2724CFE">
    <w:name w:val="4F5F6A7D3ED048A1B43B21ECC2724CFE"/>
  </w:style>
  <w:style w:type="paragraph" w:customStyle="1" w:styleId="B55774A2570442A293F072E9A3A4204C">
    <w:name w:val="B55774A2570442A293F072E9A3A4204C"/>
  </w:style>
  <w:style w:type="paragraph" w:customStyle="1" w:styleId="97A8A47475AA44A296465474CCD53598">
    <w:name w:val="97A8A47475AA44A296465474CCD53598"/>
  </w:style>
  <w:style w:type="paragraph" w:customStyle="1" w:styleId="5565458C423649B7A121BA9ECF3939CE">
    <w:name w:val="5565458C423649B7A121BA9ECF3939CE"/>
  </w:style>
  <w:style w:type="paragraph" w:customStyle="1" w:styleId="2684385C757E4B27A9583E5899CE75CB">
    <w:name w:val="2684385C757E4B27A9583E5899CE75CB"/>
  </w:style>
  <w:style w:type="paragraph" w:customStyle="1" w:styleId="91590645E92641749CC1282BF7D8EFC9">
    <w:name w:val="91590645E92641749CC1282BF7D8EFC9"/>
  </w:style>
  <w:style w:type="paragraph" w:customStyle="1" w:styleId="FEE26D5927E24E4F982320619E6BD94E">
    <w:name w:val="FEE26D5927E24E4F982320619E6BD94E"/>
  </w:style>
  <w:style w:type="paragraph" w:customStyle="1" w:styleId="EA455515A95343E594F4D635F9343DF8">
    <w:name w:val="EA455515A95343E594F4D635F9343DF8"/>
  </w:style>
  <w:style w:type="paragraph" w:customStyle="1" w:styleId="75252AA242EB4EA8862E90B93E7EEF99">
    <w:name w:val="75252AA242EB4EA8862E90B93E7EEF99"/>
  </w:style>
  <w:style w:type="paragraph" w:customStyle="1" w:styleId="6E95C9CCE6B74261A52352F63CBCC5B9">
    <w:name w:val="6E95C9CCE6B74261A52352F63CBCC5B9"/>
  </w:style>
  <w:style w:type="paragraph" w:customStyle="1" w:styleId="18B3665E7D0847999B7B277729A0E864">
    <w:name w:val="18B3665E7D0847999B7B277729A0E864"/>
  </w:style>
  <w:style w:type="paragraph" w:customStyle="1" w:styleId="FB360BF134254EB688C1140ADBE76389">
    <w:name w:val="FB360BF134254EB688C1140ADBE76389"/>
  </w:style>
  <w:style w:type="paragraph" w:customStyle="1" w:styleId="214F485D76A14B6F92E384F21210BA9D">
    <w:name w:val="214F485D76A14B6F92E384F21210BA9D"/>
  </w:style>
  <w:style w:type="paragraph" w:customStyle="1" w:styleId="5F6B6580D3104D268B9C834A51C734BC">
    <w:name w:val="5F6B6580D3104D268B9C834A51C734BC"/>
  </w:style>
  <w:style w:type="paragraph" w:customStyle="1" w:styleId="CAE3859FD43C42F9BD8DAF04866C981E">
    <w:name w:val="CAE3859FD43C42F9BD8DAF04866C981E"/>
  </w:style>
  <w:style w:type="paragraph" w:customStyle="1" w:styleId="ADB5D36B5C1544B18064E79CB3256C95">
    <w:name w:val="ADB5D36B5C1544B18064E79CB3256C95"/>
  </w:style>
  <w:style w:type="paragraph" w:customStyle="1" w:styleId="CDF2EAA4DC3645259F8A307ECD1A59EE">
    <w:name w:val="CDF2EAA4DC3645259F8A307ECD1A59EE"/>
  </w:style>
  <w:style w:type="paragraph" w:customStyle="1" w:styleId="5EBE1FB659EF4D928EB1D534FE43C492">
    <w:name w:val="5EBE1FB659EF4D928EB1D534FE43C492"/>
  </w:style>
  <w:style w:type="paragraph" w:customStyle="1" w:styleId="E66956F6FDDA46F7BDA81E7FDDE4E19B">
    <w:name w:val="E66956F6FDDA46F7BDA81E7FDDE4E19B"/>
  </w:style>
  <w:style w:type="paragraph" w:customStyle="1" w:styleId="8C52B65A5DF24AD897932FD4CD1AC9AF">
    <w:name w:val="8C52B65A5DF24AD897932FD4CD1AC9AF"/>
  </w:style>
  <w:style w:type="paragraph" w:customStyle="1" w:styleId="A2090FD61FCC401787B3AA565E410B5A">
    <w:name w:val="A2090FD61FCC401787B3AA565E410B5A"/>
  </w:style>
  <w:style w:type="paragraph" w:customStyle="1" w:styleId="20A510CD55CF49D88E0EA06058B4A46C">
    <w:name w:val="20A510CD55CF49D88E0EA06058B4A46C"/>
  </w:style>
  <w:style w:type="paragraph" w:customStyle="1" w:styleId="3492560E605A44F6897975C4F95E4097">
    <w:name w:val="3492560E605A44F6897975C4F95E4097"/>
  </w:style>
  <w:style w:type="paragraph" w:customStyle="1" w:styleId="62A4F300CD2E40D288CE81028A893627">
    <w:name w:val="62A4F300CD2E40D288CE81028A893627"/>
  </w:style>
  <w:style w:type="paragraph" w:customStyle="1" w:styleId="B4EF70574CE74AAABD76A835FF31BA04">
    <w:name w:val="B4EF70574CE74AAABD76A835FF31BA04"/>
  </w:style>
  <w:style w:type="paragraph" w:customStyle="1" w:styleId="056AAEF95F54412A8B645E4164ADF95D">
    <w:name w:val="056AAEF95F54412A8B645E4164ADF95D"/>
  </w:style>
  <w:style w:type="paragraph" w:customStyle="1" w:styleId="011AC5BBF66448E2A2FD146217A0B5E1">
    <w:name w:val="011AC5BBF66448E2A2FD146217A0B5E1"/>
  </w:style>
  <w:style w:type="paragraph" w:customStyle="1" w:styleId="AD1C80B373674FD4BA3DB6DCFA5A7DFE">
    <w:name w:val="AD1C80B373674FD4BA3DB6DCFA5A7DFE"/>
  </w:style>
  <w:style w:type="paragraph" w:customStyle="1" w:styleId="E9BEA1C4C0B14DE7A2B662946C87C1DD">
    <w:name w:val="E9BEA1C4C0B14DE7A2B662946C87C1DD"/>
  </w:style>
  <w:style w:type="paragraph" w:customStyle="1" w:styleId="0557E8B6E56248C4BE4D5068F749E051">
    <w:name w:val="0557E8B6E56248C4BE4D5068F749E051"/>
  </w:style>
  <w:style w:type="paragraph" w:customStyle="1" w:styleId="6CCA33796CAE42018556FA97F1BB46AA">
    <w:name w:val="6CCA33796CAE42018556FA97F1BB46AA"/>
  </w:style>
  <w:style w:type="paragraph" w:customStyle="1" w:styleId="CDC9A4DCD2B343F488E1A24FF8208DAA">
    <w:name w:val="CDC9A4DCD2B343F488E1A24FF8208DAA"/>
  </w:style>
  <w:style w:type="paragraph" w:customStyle="1" w:styleId="6767D9AB6E484D3CB369289852A3E81F">
    <w:name w:val="6767D9AB6E484D3CB369289852A3E81F"/>
  </w:style>
  <w:style w:type="paragraph" w:customStyle="1" w:styleId="B7F96F7C06C74958811C4AC2E345E339">
    <w:name w:val="B7F96F7C06C74958811C4AC2E345E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99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6</cp:revision>
  <dcterms:created xsi:type="dcterms:W3CDTF">2020-09-09T19:12:00Z</dcterms:created>
  <dcterms:modified xsi:type="dcterms:W3CDTF">2020-09-14T19:05:00Z</dcterms:modified>
  <cp:version/>
</cp:coreProperties>
</file>